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C251" w14:textId="6BFF27AD" w:rsidR="00116E8B" w:rsidRPr="00EC797D" w:rsidRDefault="00116E8B" w:rsidP="00116E8B">
      <w:pPr>
        <w:rPr>
          <w:b/>
          <w:smallCaps/>
          <w:sz w:val="20"/>
          <w:szCs w:val="20"/>
          <w:u w:val="single"/>
        </w:rPr>
      </w:pPr>
      <w:r w:rsidRPr="00EC797D">
        <w:rPr>
          <w:b/>
          <w:smallCaps/>
          <w:sz w:val="20"/>
          <w:szCs w:val="20"/>
          <w:u w:val="single"/>
        </w:rPr>
        <w:t>Proceso de Negocio</w:t>
      </w:r>
      <w:r w:rsidR="00604FE1" w:rsidRPr="00EC797D">
        <w:rPr>
          <w:b/>
          <w:smallCaps/>
          <w:sz w:val="20"/>
          <w:szCs w:val="20"/>
          <w:u w:val="single"/>
        </w:rPr>
        <w:t xml:space="preserve"> </w:t>
      </w:r>
      <w:proofErr w:type="spellStart"/>
      <w:r w:rsidR="00604FE1" w:rsidRPr="00EC797D">
        <w:rPr>
          <w:b/>
          <w:smallCaps/>
          <w:sz w:val="20"/>
          <w:szCs w:val="20"/>
          <w:u w:val="single"/>
        </w:rPr>
        <w:t>N°</w:t>
      </w:r>
      <w:proofErr w:type="spellEnd"/>
      <w:r w:rsidRPr="00EC797D">
        <w:rPr>
          <w:b/>
          <w:smallCaps/>
          <w:sz w:val="20"/>
          <w:szCs w:val="20"/>
          <w:u w:val="single"/>
        </w:rPr>
        <w:t xml:space="preserve"> </w:t>
      </w:r>
      <w:r w:rsidR="00D46A0B">
        <w:rPr>
          <w:b/>
          <w:smallCaps/>
          <w:sz w:val="20"/>
          <w:szCs w:val="20"/>
          <w:u w:val="single"/>
        </w:rPr>
        <w:t>1</w:t>
      </w:r>
    </w:p>
    <w:p w14:paraId="745C7E15" w14:textId="77777777" w:rsidR="00116E8B" w:rsidRPr="00EC797D" w:rsidRDefault="00116E8B" w:rsidP="00116E8B">
      <w:pPr>
        <w:rPr>
          <w:b/>
          <w:sz w:val="20"/>
          <w:szCs w:val="20"/>
        </w:rPr>
      </w:pPr>
    </w:p>
    <w:p w14:paraId="1B5DD19C" w14:textId="2ECC78E7" w:rsidR="00116E8B" w:rsidRPr="00D46A0B" w:rsidRDefault="00116E8B" w:rsidP="00116E8B">
      <w:pPr>
        <w:rPr>
          <w:sz w:val="20"/>
          <w:szCs w:val="20"/>
          <w:lang w:val="es-AR"/>
        </w:rPr>
      </w:pPr>
      <w:r w:rsidRPr="00EC797D">
        <w:rPr>
          <w:b/>
          <w:sz w:val="20"/>
          <w:szCs w:val="20"/>
        </w:rPr>
        <w:t>Nombre</w:t>
      </w:r>
      <w:r w:rsidR="000D1AEF">
        <w:rPr>
          <w:sz w:val="20"/>
          <w:szCs w:val="20"/>
        </w:rPr>
        <w:t>: Actualización Precios</w:t>
      </w:r>
    </w:p>
    <w:p w14:paraId="793F0963" w14:textId="77777777" w:rsidR="00116E8B" w:rsidRPr="00EC797D" w:rsidRDefault="00116E8B" w:rsidP="00116E8B">
      <w:pPr>
        <w:rPr>
          <w:sz w:val="20"/>
          <w:szCs w:val="20"/>
        </w:rPr>
      </w:pPr>
    </w:p>
    <w:p w14:paraId="02581241" w14:textId="37D7AF5D" w:rsidR="00116E8B" w:rsidRPr="00EC797D" w:rsidRDefault="00116E8B" w:rsidP="00116E8B">
      <w:pPr>
        <w:rPr>
          <w:sz w:val="20"/>
          <w:szCs w:val="20"/>
          <w:lang w:val="es-AR"/>
        </w:rPr>
      </w:pPr>
      <w:r w:rsidRPr="00EC797D">
        <w:rPr>
          <w:b/>
          <w:sz w:val="20"/>
          <w:szCs w:val="20"/>
        </w:rPr>
        <w:t>Objetivos</w:t>
      </w:r>
      <w:r w:rsidRPr="00EC797D">
        <w:rPr>
          <w:sz w:val="20"/>
          <w:szCs w:val="20"/>
        </w:rPr>
        <w:t>:</w:t>
      </w:r>
      <w:r w:rsidR="00D46A0B">
        <w:rPr>
          <w:sz w:val="20"/>
          <w:szCs w:val="20"/>
        </w:rPr>
        <w:t xml:space="preserve"> </w:t>
      </w:r>
      <w:r w:rsidR="000D1AEF">
        <w:rPr>
          <w:bCs/>
          <w:lang w:val="es-AR"/>
        </w:rPr>
        <w:t>Actualizar los datos de los productos correspondientes de las sucursales</w:t>
      </w:r>
    </w:p>
    <w:p w14:paraId="07C101B0" w14:textId="77777777" w:rsidR="00116E8B" w:rsidRPr="00EC797D" w:rsidRDefault="00116E8B" w:rsidP="00116E8B">
      <w:pPr>
        <w:rPr>
          <w:sz w:val="20"/>
          <w:szCs w:val="20"/>
          <w:lang w:val="es-AR"/>
        </w:rPr>
      </w:pPr>
    </w:p>
    <w:p w14:paraId="718C9303" w14:textId="28F18277" w:rsidR="00C12CEE" w:rsidRPr="00C12CEE" w:rsidRDefault="00116E8B" w:rsidP="00C12CEE">
      <w:pPr>
        <w:rPr>
          <w:sz w:val="20"/>
          <w:szCs w:val="20"/>
        </w:rPr>
      </w:pPr>
      <w:r w:rsidRPr="00EC797D">
        <w:rPr>
          <w:b/>
          <w:sz w:val="20"/>
          <w:szCs w:val="20"/>
        </w:rPr>
        <w:t>Alcance</w:t>
      </w:r>
      <w:r w:rsidRPr="00EC797D">
        <w:rPr>
          <w:sz w:val="20"/>
          <w:szCs w:val="20"/>
        </w:rPr>
        <w:t xml:space="preserve">: </w:t>
      </w:r>
      <w:r w:rsidR="00C12CEE" w:rsidRPr="00C12CEE">
        <w:rPr>
          <w:sz w:val="20"/>
          <w:szCs w:val="20"/>
        </w:rPr>
        <w:t xml:space="preserve">COMIENZA:  </w:t>
      </w:r>
      <w:r w:rsidR="000D1AEF">
        <w:rPr>
          <w:sz w:val="20"/>
          <w:szCs w:val="20"/>
        </w:rPr>
        <w:t>Se obtiene la lista de productos y supermercados</w:t>
      </w:r>
    </w:p>
    <w:p w14:paraId="126A67A7" w14:textId="375276FF" w:rsidR="00116E8B" w:rsidRPr="00EC797D" w:rsidRDefault="00C12CEE" w:rsidP="00C12CEE">
      <w:pPr>
        <w:rPr>
          <w:sz w:val="20"/>
          <w:szCs w:val="20"/>
          <w:lang w:val="es-AR"/>
        </w:rPr>
      </w:pPr>
      <w:r w:rsidRPr="00C12CEE">
        <w:rPr>
          <w:sz w:val="20"/>
          <w:szCs w:val="20"/>
        </w:rPr>
        <w:t xml:space="preserve">TERMINA: </w:t>
      </w:r>
      <w:r w:rsidR="000D1AEF">
        <w:rPr>
          <w:sz w:val="20"/>
          <w:szCs w:val="20"/>
        </w:rPr>
        <w:t>Se actualizan los precios en la DB</w:t>
      </w:r>
    </w:p>
    <w:p w14:paraId="17172A4F" w14:textId="77777777" w:rsidR="00116E8B" w:rsidRPr="00EC797D" w:rsidRDefault="00116E8B" w:rsidP="00116E8B">
      <w:pPr>
        <w:rPr>
          <w:sz w:val="20"/>
          <w:szCs w:val="20"/>
          <w:lang w:val="es-AR"/>
        </w:rPr>
      </w:pPr>
    </w:p>
    <w:p w14:paraId="6EBEC936" w14:textId="6E3E3D5A" w:rsidR="00116E8B" w:rsidRPr="00C047D4" w:rsidRDefault="00116E8B" w:rsidP="00116E8B">
      <w:pPr>
        <w:rPr>
          <w:sz w:val="20"/>
          <w:szCs w:val="20"/>
          <w:u w:val="single"/>
          <w:lang w:val="es-AR"/>
        </w:rPr>
      </w:pPr>
      <w:r w:rsidRPr="00EC797D">
        <w:rPr>
          <w:b/>
          <w:sz w:val="20"/>
          <w:szCs w:val="20"/>
        </w:rPr>
        <w:t>Descripción</w:t>
      </w:r>
      <w:r w:rsidRPr="00EC797D">
        <w:rPr>
          <w:sz w:val="20"/>
          <w:szCs w:val="20"/>
        </w:rPr>
        <w:t xml:space="preserve">: </w:t>
      </w:r>
      <w:r w:rsidR="00D46A0B">
        <w:rPr>
          <w:sz w:val="20"/>
          <w:szCs w:val="20"/>
        </w:rPr>
        <w:t xml:space="preserve">Ver diagrama </w:t>
      </w:r>
      <w:proofErr w:type="spellStart"/>
      <w:r w:rsidR="00C047D4">
        <w:rPr>
          <w:bCs/>
          <w:lang w:val="es-AR"/>
        </w:rPr>
        <w:t>Actualizacion</w:t>
      </w:r>
      <w:proofErr w:type="spellEnd"/>
      <w:r w:rsidR="00C047D4">
        <w:rPr>
          <w:bCs/>
          <w:lang w:val="es-AR"/>
        </w:rPr>
        <w:t xml:space="preserve"> Precios</w:t>
      </w:r>
    </w:p>
    <w:p w14:paraId="283A2121" w14:textId="77777777" w:rsidR="00116E8B" w:rsidRPr="00EC797D" w:rsidRDefault="00116E8B" w:rsidP="00116E8B">
      <w:pPr>
        <w:rPr>
          <w:sz w:val="20"/>
          <w:szCs w:val="20"/>
          <w:lang w:val="es-AR"/>
        </w:rPr>
      </w:pPr>
    </w:p>
    <w:p w14:paraId="5915BEA3" w14:textId="77777777" w:rsidR="00116E8B" w:rsidRPr="00EC797D" w:rsidRDefault="00116E8B" w:rsidP="00116E8B">
      <w:pPr>
        <w:rPr>
          <w:b/>
          <w:smallCaps/>
          <w:sz w:val="20"/>
          <w:szCs w:val="20"/>
          <w:u w:val="single"/>
        </w:rPr>
      </w:pPr>
      <w:r w:rsidRPr="00EC797D">
        <w:rPr>
          <w:b/>
          <w:smallCaps/>
          <w:sz w:val="20"/>
          <w:szCs w:val="20"/>
          <w:u w:val="single"/>
          <w:lang w:val="es-AR"/>
        </w:rPr>
        <w:t>Servicios</w:t>
      </w:r>
    </w:p>
    <w:p w14:paraId="323F5047" w14:textId="77777777" w:rsidR="00116E8B" w:rsidRPr="00EC797D" w:rsidRDefault="00116E8B" w:rsidP="00116E8B">
      <w:pPr>
        <w:rPr>
          <w:sz w:val="20"/>
          <w:szCs w:val="20"/>
        </w:rPr>
      </w:pPr>
    </w:p>
    <w:p w14:paraId="41F77E32" w14:textId="2A56E6AC" w:rsidR="00116E8B" w:rsidRPr="00EC797D" w:rsidRDefault="00116E8B" w:rsidP="00116E8B">
      <w:pPr>
        <w:rPr>
          <w:sz w:val="20"/>
          <w:szCs w:val="20"/>
        </w:rPr>
      </w:pPr>
      <w:r w:rsidRPr="00EC797D">
        <w:rPr>
          <w:b/>
          <w:sz w:val="20"/>
          <w:szCs w:val="20"/>
        </w:rPr>
        <w:t>Identificador</w:t>
      </w:r>
      <w:r w:rsidRPr="00EC797D">
        <w:rPr>
          <w:sz w:val="20"/>
          <w:szCs w:val="20"/>
        </w:rPr>
        <w:t xml:space="preserve">: </w:t>
      </w:r>
      <w:r w:rsidR="00D46A0B">
        <w:rPr>
          <w:sz w:val="20"/>
          <w:szCs w:val="20"/>
        </w:rPr>
        <w:t>1</w:t>
      </w:r>
    </w:p>
    <w:p w14:paraId="4EB12C2A" w14:textId="77777777" w:rsidR="00116E8B" w:rsidRPr="00EC797D" w:rsidRDefault="00116E8B" w:rsidP="00116E8B">
      <w:pPr>
        <w:rPr>
          <w:sz w:val="20"/>
          <w:szCs w:val="20"/>
        </w:rPr>
      </w:pPr>
    </w:p>
    <w:p w14:paraId="7DF82597" w14:textId="13A04105" w:rsidR="00FF783D" w:rsidRPr="00EC797D" w:rsidRDefault="00FF783D" w:rsidP="00116E8B">
      <w:pPr>
        <w:rPr>
          <w:sz w:val="20"/>
          <w:szCs w:val="20"/>
        </w:rPr>
      </w:pPr>
      <w:r w:rsidRPr="00EC797D">
        <w:rPr>
          <w:b/>
          <w:sz w:val="20"/>
          <w:szCs w:val="20"/>
        </w:rPr>
        <w:t>Descripción</w:t>
      </w:r>
      <w:r w:rsidRPr="00EC797D">
        <w:rPr>
          <w:sz w:val="20"/>
          <w:szCs w:val="20"/>
        </w:rPr>
        <w:t>:</w:t>
      </w:r>
      <w:r w:rsidR="00D46A0B">
        <w:rPr>
          <w:sz w:val="20"/>
          <w:szCs w:val="20"/>
        </w:rPr>
        <w:t xml:space="preserve"> </w:t>
      </w:r>
      <w:r w:rsidR="00C047D4">
        <w:rPr>
          <w:sz w:val="20"/>
          <w:szCs w:val="20"/>
        </w:rPr>
        <w:t xml:space="preserve">Obtención </w:t>
      </w:r>
      <w:proofErr w:type="spellStart"/>
      <w:r w:rsidR="00C047D4">
        <w:rPr>
          <w:sz w:val="20"/>
          <w:szCs w:val="20"/>
        </w:rPr>
        <w:t>Batch</w:t>
      </w:r>
      <w:proofErr w:type="spellEnd"/>
      <w:r w:rsidR="00C047D4">
        <w:rPr>
          <w:sz w:val="20"/>
          <w:szCs w:val="20"/>
        </w:rPr>
        <w:t xml:space="preserve"> de Precios</w:t>
      </w:r>
    </w:p>
    <w:p w14:paraId="33C705FF" w14:textId="77777777" w:rsidR="00FF783D" w:rsidRPr="00EC797D" w:rsidRDefault="00FF783D" w:rsidP="00116E8B">
      <w:pPr>
        <w:rPr>
          <w:sz w:val="20"/>
          <w:szCs w:val="20"/>
        </w:rPr>
      </w:pPr>
    </w:p>
    <w:p w14:paraId="753DD017" w14:textId="1F4303EE" w:rsidR="00FF783D" w:rsidRPr="00C047D4" w:rsidRDefault="00FF783D" w:rsidP="00116E8B">
      <w:pPr>
        <w:rPr>
          <w:b/>
          <w:sz w:val="20"/>
          <w:szCs w:val="20"/>
          <w:u w:val="single"/>
        </w:rPr>
      </w:pPr>
      <w:r w:rsidRPr="00EC797D">
        <w:rPr>
          <w:b/>
          <w:sz w:val="20"/>
          <w:szCs w:val="20"/>
        </w:rPr>
        <w:t>Ubicación</w:t>
      </w:r>
      <w:r w:rsidRPr="00EC797D">
        <w:rPr>
          <w:sz w:val="20"/>
          <w:szCs w:val="20"/>
        </w:rPr>
        <w:t xml:space="preserve">: </w:t>
      </w:r>
      <w:r w:rsidR="00C047D4">
        <w:rPr>
          <w:sz w:val="20"/>
          <w:szCs w:val="20"/>
        </w:rPr>
        <w:t>Super (Disco o Hiper)</w:t>
      </w:r>
    </w:p>
    <w:p w14:paraId="5F64F4FF" w14:textId="77777777" w:rsidR="00FF783D" w:rsidRPr="00EC797D" w:rsidRDefault="00FF783D" w:rsidP="00116E8B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8"/>
        <w:gridCol w:w="1621"/>
        <w:gridCol w:w="1727"/>
        <w:gridCol w:w="1480"/>
        <w:gridCol w:w="2798"/>
      </w:tblGrid>
      <w:tr w:rsidR="001E1B01" w:rsidRPr="00EC797D" w14:paraId="0AF503B0" w14:textId="77777777">
        <w:tc>
          <w:tcPr>
            <w:tcW w:w="9854" w:type="dxa"/>
            <w:gridSpan w:val="5"/>
            <w:shd w:val="clear" w:color="auto" w:fill="B4C6E7"/>
          </w:tcPr>
          <w:p w14:paraId="3F17B12E" w14:textId="34526DDD" w:rsidR="001E1B01" w:rsidRPr="0053312A" w:rsidRDefault="00604FE1" w:rsidP="00901A2E">
            <w:pPr>
              <w:rPr>
                <w:b/>
                <w:sz w:val="20"/>
                <w:szCs w:val="20"/>
                <w:lang w:val="es-AR"/>
              </w:rPr>
            </w:pPr>
            <w:r w:rsidRPr="00EC797D">
              <w:rPr>
                <w:b/>
                <w:sz w:val="20"/>
                <w:szCs w:val="20"/>
              </w:rPr>
              <w:t>Operación</w:t>
            </w:r>
            <w:r w:rsidRPr="00EC797D">
              <w:rPr>
                <w:sz w:val="20"/>
                <w:szCs w:val="20"/>
              </w:rPr>
              <w:t>:</w:t>
            </w:r>
            <w:r w:rsidR="0053312A" w:rsidRPr="0053312A">
              <w:rPr>
                <w:rFonts w:ascii="Calibri" w:hAnsi="Calibri" w:cs="Calibri"/>
                <w:color w:val="3D64AC"/>
                <w:lang w:val="es-AR" w:eastAsia="es-AR"/>
              </w:rPr>
              <w:t xml:space="preserve"> </w:t>
            </w:r>
            <w:r w:rsidR="00425475">
              <w:rPr>
                <w:sz w:val="20"/>
                <w:szCs w:val="20"/>
                <w:lang w:val="es-AR"/>
              </w:rPr>
              <w:t>Solicita datos de productos actualizados</w:t>
            </w:r>
          </w:p>
        </w:tc>
      </w:tr>
      <w:tr w:rsidR="00F24DC4" w:rsidRPr="00EC797D" w14:paraId="7E13490F" w14:textId="77777777" w:rsidTr="00F24DC4">
        <w:tc>
          <w:tcPr>
            <w:tcW w:w="9854" w:type="dxa"/>
            <w:gridSpan w:val="5"/>
            <w:shd w:val="clear" w:color="auto" w:fill="auto"/>
          </w:tcPr>
          <w:p w14:paraId="749B1F79" w14:textId="07986732" w:rsidR="00F24DC4" w:rsidRPr="00EC797D" w:rsidRDefault="00604FE1" w:rsidP="00901A2E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Descripción:</w:t>
            </w:r>
            <w:r w:rsidR="0053312A">
              <w:rPr>
                <w:sz w:val="20"/>
                <w:szCs w:val="20"/>
              </w:rPr>
              <w:t xml:space="preserve"> </w:t>
            </w:r>
            <w:r w:rsidR="00425475">
              <w:rPr>
                <w:sz w:val="20"/>
                <w:szCs w:val="20"/>
              </w:rPr>
              <w:t>Obtener los precios actualizados de los productos solicitados</w:t>
            </w:r>
            <w:r w:rsidR="0053312A">
              <w:rPr>
                <w:sz w:val="20"/>
                <w:szCs w:val="20"/>
              </w:rPr>
              <w:t xml:space="preserve"> </w:t>
            </w:r>
          </w:p>
        </w:tc>
      </w:tr>
      <w:tr w:rsidR="001E1B01" w:rsidRPr="00EC797D" w14:paraId="62302224" w14:textId="77777777">
        <w:tc>
          <w:tcPr>
            <w:tcW w:w="9854" w:type="dxa"/>
            <w:gridSpan w:val="5"/>
            <w:shd w:val="clear" w:color="auto" w:fill="D9E2F3"/>
          </w:tcPr>
          <w:p w14:paraId="44E6B810" w14:textId="77777777" w:rsidR="001E1B01" w:rsidRPr="00EC797D" w:rsidRDefault="00AD16C8" w:rsidP="00116E8B">
            <w:pPr>
              <w:rPr>
                <w:b/>
                <w:sz w:val="20"/>
                <w:szCs w:val="20"/>
              </w:rPr>
            </w:pPr>
            <w:r w:rsidRPr="00EC797D">
              <w:rPr>
                <w:b/>
                <w:sz w:val="20"/>
                <w:szCs w:val="20"/>
              </w:rPr>
              <w:t>Solicitud</w:t>
            </w:r>
          </w:p>
        </w:tc>
      </w:tr>
      <w:tr w:rsidR="00D46A0B" w:rsidRPr="00EC797D" w14:paraId="06256D63" w14:textId="77777777" w:rsidTr="00A5646B">
        <w:trPr>
          <w:trHeight w:val="203"/>
        </w:trPr>
        <w:tc>
          <w:tcPr>
            <w:tcW w:w="2228" w:type="dxa"/>
            <w:shd w:val="clear" w:color="auto" w:fill="auto"/>
            <w:vAlign w:val="center"/>
          </w:tcPr>
          <w:p w14:paraId="6B9AA13B" w14:textId="77777777" w:rsidR="00AD16C8" w:rsidRPr="00EC797D" w:rsidRDefault="00AD16C8" w:rsidP="00AD16C8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Campo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262852B1" w14:textId="77777777" w:rsidR="00AD16C8" w:rsidRPr="00EC797D" w:rsidRDefault="00AD16C8" w:rsidP="00AD16C8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Tipo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73F90652" w14:textId="77777777" w:rsidR="00AD16C8" w:rsidRPr="00EC797D" w:rsidRDefault="00AD16C8" w:rsidP="00AD16C8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Tipo de Dato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3747692" w14:textId="77777777" w:rsidR="00AD16C8" w:rsidRPr="00EC797D" w:rsidRDefault="00AD16C8" w:rsidP="00AD16C8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Longitud [Min, Max]</w:t>
            </w:r>
          </w:p>
        </w:tc>
        <w:tc>
          <w:tcPr>
            <w:tcW w:w="2798" w:type="dxa"/>
            <w:shd w:val="clear" w:color="auto" w:fill="auto"/>
            <w:vAlign w:val="center"/>
          </w:tcPr>
          <w:p w14:paraId="15F57F68" w14:textId="77777777" w:rsidR="00AD16C8" w:rsidRPr="00EC797D" w:rsidRDefault="00AD16C8" w:rsidP="00AD16C8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Ejemplo de contenido del campo</w:t>
            </w:r>
          </w:p>
        </w:tc>
      </w:tr>
      <w:tr w:rsidR="00D46A0B" w:rsidRPr="00EC797D" w14:paraId="39F17D15" w14:textId="77777777" w:rsidTr="00A5646B">
        <w:trPr>
          <w:trHeight w:val="202"/>
        </w:trPr>
        <w:tc>
          <w:tcPr>
            <w:tcW w:w="2228" w:type="dxa"/>
            <w:shd w:val="clear" w:color="auto" w:fill="auto"/>
          </w:tcPr>
          <w:p w14:paraId="64E20FB5" w14:textId="0BC0D84C" w:rsidR="00AD16C8" w:rsidRPr="00EC797D" w:rsidRDefault="00C047D4" w:rsidP="00116E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14:paraId="4F817B0E" w14:textId="76D21C74" w:rsidR="00AD16C8" w:rsidRPr="00EC797D" w:rsidRDefault="00D46A0B" w:rsidP="00116E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Mandatorio</w:t>
            </w:r>
          </w:p>
        </w:tc>
        <w:tc>
          <w:tcPr>
            <w:tcW w:w="1727" w:type="dxa"/>
            <w:shd w:val="clear" w:color="auto" w:fill="auto"/>
          </w:tcPr>
          <w:p w14:paraId="355A9BEF" w14:textId="3C1DD3EE" w:rsidR="00AD16C8" w:rsidRPr="00EC797D" w:rsidRDefault="00C047D4" w:rsidP="00AD16C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480" w:type="dxa"/>
            <w:shd w:val="clear" w:color="auto" w:fill="auto"/>
          </w:tcPr>
          <w:p w14:paraId="701CDD1D" w14:textId="2F185128" w:rsidR="00AD16C8" w:rsidRPr="00EC797D" w:rsidRDefault="00C047D4" w:rsidP="00116E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</w:t>
            </w:r>
          </w:p>
        </w:tc>
        <w:tc>
          <w:tcPr>
            <w:tcW w:w="2798" w:type="dxa"/>
            <w:shd w:val="clear" w:color="auto" w:fill="auto"/>
          </w:tcPr>
          <w:p w14:paraId="09FCB2E7" w14:textId="77777777" w:rsidR="00AD55F7" w:rsidRPr="00AD55F7" w:rsidRDefault="00AD55F7" w:rsidP="00AD55F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D55F7">
              <w:rPr>
                <w:rFonts w:ascii="Courier New" w:hAnsi="Courier New" w:cs="Courier New"/>
                <w:color w:val="000000"/>
                <w:sz w:val="18"/>
                <w:szCs w:val="18"/>
              </w:rPr>
              <w:t>[{</w:t>
            </w:r>
          </w:p>
          <w:p w14:paraId="3E6800DD" w14:textId="77777777" w:rsidR="00AD55F7" w:rsidRPr="00AD55F7" w:rsidRDefault="00AD55F7" w:rsidP="00AD55F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D55F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AD55F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D55F7">
              <w:rPr>
                <w:rFonts w:ascii="Courier New" w:hAnsi="Courier New" w:cs="Courier New"/>
                <w:color w:val="A31515"/>
                <w:sz w:val="18"/>
                <w:szCs w:val="18"/>
              </w:rPr>
              <w:t>cod_barra</w:t>
            </w:r>
            <w:proofErr w:type="spellEnd"/>
            <w:r w:rsidRPr="00AD55F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AD55F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D55F7">
              <w:rPr>
                <w:rFonts w:ascii="Courier New" w:hAnsi="Courier New" w:cs="Courier New"/>
                <w:color w:val="0451A5"/>
                <w:sz w:val="18"/>
                <w:szCs w:val="18"/>
              </w:rPr>
              <w:t>"7790001000011"</w:t>
            </w:r>
          </w:p>
          <w:p w14:paraId="36F5F9EC" w14:textId="77777777" w:rsidR="00AD55F7" w:rsidRPr="00AD55F7" w:rsidRDefault="00AD55F7" w:rsidP="00AD55F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D55F7">
              <w:rPr>
                <w:rFonts w:ascii="Courier New" w:hAnsi="Courier New" w:cs="Courier New"/>
                <w:color w:val="000000"/>
                <w:sz w:val="18"/>
                <w:szCs w:val="18"/>
              </w:rPr>
              <w:t>  },</w:t>
            </w:r>
          </w:p>
          <w:p w14:paraId="1581B232" w14:textId="77777777" w:rsidR="00AD55F7" w:rsidRPr="00AD55F7" w:rsidRDefault="00AD55F7" w:rsidP="00AD55F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D55F7">
              <w:rPr>
                <w:rFonts w:ascii="Courier New" w:hAnsi="Courier New" w:cs="Courier New"/>
                <w:color w:val="000000"/>
                <w:sz w:val="18"/>
                <w:szCs w:val="18"/>
              </w:rPr>
              <w:t>  {</w:t>
            </w:r>
          </w:p>
          <w:p w14:paraId="2B9DEB60" w14:textId="77777777" w:rsidR="00AD55F7" w:rsidRPr="00AD55F7" w:rsidRDefault="00AD55F7" w:rsidP="00AD55F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D55F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</w:t>
            </w:r>
            <w:r w:rsidRPr="00AD55F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D55F7">
              <w:rPr>
                <w:rFonts w:ascii="Courier New" w:hAnsi="Courier New" w:cs="Courier New"/>
                <w:color w:val="A31515"/>
                <w:sz w:val="18"/>
                <w:szCs w:val="18"/>
              </w:rPr>
              <w:t>cod_barra</w:t>
            </w:r>
            <w:proofErr w:type="spellEnd"/>
            <w:r w:rsidRPr="00AD55F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AD55F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AD55F7">
              <w:rPr>
                <w:rFonts w:ascii="Courier New" w:hAnsi="Courier New" w:cs="Courier New"/>
                <w:color w:val="0451A5"/>
                <w:sz w:val="18"/>
                <w:szCs w:val="18"/>
              </w:rPr>
              <w:t>"7790002000011"</w:t>
            </w:r>
          </w:p>
          <w:p w14:paraId="645B9917" w14:textId="77777777" w:rsidR="00AD55F7" w:rsidRPr="00AD55F7" w:rsidRDefault="00AD55F7" w:rsidP="00AD55F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D55F7">
              <w:rPr>
                <w:rFonts w:ascii="Courier New" w:hAnsi="Courier New" w:cs="Courier New"/>
                <w:color w:val="000000"/>
                <w:sz w:val="18"/>
                <w:szCs w:val="18"/>
              </w:rPr>
              <w:t>  }]</w:t>
            </w:r>
          </w:p>
          <w:p w14:paraId="1E5B91B5" w14:textId="5CECF841" w:rsidR="00AD16C8" w:rsidRPr="00EC797D" w:rsidRDefault="00AD16C8" w:rsidP="00116E8B">
            <w:pPr>
              <w:rPr>
                <w:sz w:val="20"/>
                <w:szCs w:val="20"/>
              </w:rPr>
            </w:pPr>
          </w:p>
        </w:tc>
      </w:tr>
      <w:tr w:rsidR="00D46A0B" w:rsidRPr="00EC797D" w14:paraId="32A76287" w14:textId="77777777" w:rsidTr="00A5646B">
        <w:trPr>
          <w:trHeight w:val="202"/>
        </w:trPr>
        <w:tc>
          <w:tcPr>
            <w:tcW w:w="2228" w:type="dxa"/>
            <w:shd w:val="clear" w:color="auto" w:fill="auto"/>
          </w:tcPr>
          <w:p w14:paraId="00586E8B" w14:textId="2A3EA928" w:rsidR="00AD16C8" w:rsidRPr="00EC797D" w:rsidRDefault="00C047D4" w:rsidP="00116E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Nro_supermercado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14:paraId="5B956ACA" w14:textId="4C3EC06F" w:rsidR="00AD16C8" w:rsidRPr="00EC797D" w:rsidRDefault="00D46A0B" w:rsidP="00116E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Mandatorio</w:t>
            </w:r>
          </w:p>
        </w:tc>
        <w:tc>
          <w:tcPr>
            <w:tcW w:w="1727" w:type="dxa"/>
            <w:shd w:val="clear" w:color="auto" w:fill="auto"/>
          </w:tcPr>
          <w:p w14:paraId="0E2EAC3E" w14:textId="7912E6CF" w:rsidR="00AD16C8" w:rsidRPr="00EC797D" w:rsidRDefault="00C047D4" w:rsidP="00AD16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  <w:tc>
          <w:tcPr>
            <w:tcW w:w="1480" w:type="dxa"/>
            <w:shd w:val="clear" w:color="auto" w:fill="auto"/>
          </w:tcPr>
          <w:p w14:paraId="2F9274C1" w14:textId="178C7A58" w:rsidR="00AD16C8" w:rsidRPr="00EC797D" w:rsidRDefault="00AD16C8" w:rsidP="00A5646B">
            <w:pPr>
              <w:rPr>
                <w:sz w:val="20"/>
                <w:szCs w:val="20"/>
              </w:rPr>
            </w:pPr>
          </w:p>
        </w:tc>
        <w:tc>
          <w:tcPr>
            <w:tcW w:w="2798" w:type="dxa"/>
            <w:shd w:val="clear" w:color="auto" w:fill="auto"/>
          </w:tcPr>
          <w:p w14:paraId="2095ECBA" w14:textId="5F270CD4" w:rsidR="00D46A0B" w:rsidRPr="00EC797D" w:rsidRDefault="00AD55F7" w:rsidP="00116E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D16C8" w:rsidRPr="00EC797D" w14:paraId="560504DE" w14:textId="77777777">
        <w:tc>
          <w:tcPr>
            <w:tcW w:w="9854" w:type="dxa"/>
            <w:gridSpan w:val="5"/>
            <w:shd w:val="clear" w:color="auto" w:fill="D9E2F3"/>
          </w:tcPr>
          <w:p w14:paraId="5A7BAF68" w14:textId="77777777" w:rsidR="00AD16C8" w:rsidRPr="00EC797D" w:rsidRDefault="00AD16C8" w:rsidP="003E5482">
            <w:pPr>
              <w:rPr>
                <w:b/>
                <w:sz w:val="20"/>
                <w:szCs w:val="20"/>
              </w:rPr>
            </w:pPr>
            <w:r w:rsidRPr="00EC797D">
              <w:rPr>
                <w:b/>
                <w:sz w:val="20"/>
                <w:szCs w:val="20"/>
              </w:rPr>
              <w:t>Respuesta</w:t>
            </w:r>
          </w:p>
        </w:tc>
      </w:tr>
      <w:tr w:rsidR="00D46A0B" w:rsidRPr="00EC797D" w14:paraId="217DDE48" w14:textId="77777777" w:rsidTr="00A5646B">
        <w:trPr>
          <w:trHeight w:val="203"/>
        </w:trPr>
        <w:tc>
          <w:tcPr>
            <w:tcW w:w="2228" w:type="dxa"/>
            <w:shd w:val="clear" w:color="auto" w:fill="auto"/>
            <w:vAlign w:val="center"/>
          </w:tcPr>
          <w:p w14:paraId="19989B8E" w14:textId="77777777" w:rsidR="00AD16C8" w:rsidRPr="00EC797D" w:rsidRDefault="00AD16C8" w:rsidP="003E5482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Campo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0E946770" w14:textId="77777777" w:rsidR="00AD16C8" w:rsidRPr="00EC797D" w:rsidRDefault="00AD16C8" w:rsidP="003E5482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Tipo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6E50E6C9" w14:textId="77777777" w:rsidR="00AD16C8" w:rsidRPr="00EC797D" w:rsidRDefault="00AD16C8" w:rsidP="003E5482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Tipo de Dato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0B2A894" w14:textId="77777777" w:rsidR="00AD16C8" w:rsidRPr="00EC797D" w:rsidRDefault="00AD16C8" w:rsidP="003E5482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Longitud [Min, Max]</w:t>
            </w:r>
          </w:p>
        </w:tc>
        <w:tc>
          <w:tcPr>
            <w:tcW w:w="2798" w:type="dxa"/>
            <w:shd w:val="clear" w:color="auto" w:fill="auto"/>
            <w:vAlign w:val="center"/>
          </w:tcPr>
          <w:p w14:paraId="50F9FD79" w14:textId="77777777" w:rsidR="00AD16C8" w:rsidRPr="00EC797D" w:rsidRDefault="00AD16C8" w:rsidP="003E5482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Ejemplo de contenido del campo</w:t>
            </w:r>
          </w:p>
        </w:tc>
      </w:tr>
      <w:tr w:rsidR="0053312A" w:rsidRPr="00EC797D" w14:paraId="5B8B7335" w14:textId="77777777" w:rsidTr="00A5646B">
        <w:trPr>
          <w:trHeight w:val="202"/>
        </w:trPr>
        <w:tc>
          <w:tcPr>
            <w:tcW w:w="2228" w:type="dxa"/>
            <w:shd w:val="clear" w:color="auto" w:fill="auto"/>
          </w:tcPr>
          <w:p w14:paraId="74C52308" w14:textId="28D1953C" w:rsidR="0053312A" w:rsidRPr="00EC797D" w:rsidRDefault="007A3DBE" w:rsidP="005331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14:paraId="49DDD08F" w14:textId="171ABB9C" w:rsidR="0053312A" w:rsidRPr="00EC797D" w:rsidRDefault="0053312A" w:rsidP="005331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Mandatorio</w:t>
            </w:r>
          </w:p>
        </w:tc>
        <w:tc>
          <w:tcPr>
            <w:tcW w:w="1727" w:type="dxa"/>
            <w:shd w:val="clear" w:color="auto" w:fill="auto"/>
          </w:tcPr>
          <w:p w14:paraId="5D96D218" w14:textId="1AFAC8F0" w:rsidR="0053312A" w:rsidRPr="00EC797D" w:rsidRDefault="007A3DBE" w:rsidP="005331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480" w:type="dxa"/>
            <w:shd w:val="clear" w:color="auto" w:fill="auto"/>
          </w:tcPr>
          <w:p w14:paraId="7E06BBE1" w14:textId="6F3A7B55" w:rsidR="0053312A" w:rsidRPr="00EC797D" w:rsidRDefault="0053312A" w:rsidP="0053312A">
            <w:pPr>
              <w:rPr>
                <w:sz w:val="20"/>
                <w:szCs w:val="20"/>
              </w:rPr>
            </w:pPr>
          </w:p>
        </w:tc>
        <w:tc>
          <w:tcPr>
            <w:tcW w:w="2798" w:type="dxa"/>
            <w:shd w:val="clear" w:color="auto" w:fill="auto"/>
          </w:tcPr>
          <w:p w14:paraId="763C891E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0B652D53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    {</w:t>
            </w:r>
          </w:p>
          <w:p w14:paraId="43889282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nro_sucursal</w:t>
            </w:r>
            <w:proofErr w:type="spellEnd"/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A3DBE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9695865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cod_barra</w:t>
            </w:r>
            <w:proofErr w:type="spellEnd"/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A3DBE">
              <w:rPr>
                <w:rFonts w:ascii="Courier New" w:hAnsi="Courier New" w:cs="Courier New"/>
                <w:color w:val="0451A5"/>
                <w:sz w:val="18"/>
                <w:szCs w:val="18"/>
              </w:rPr>
              <w:t>"7790001000011"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9710C5C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"precio"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A3DBE">
              <w:rPr>
                <w:rFonts w:ascii="Courier New" w:hAnsi="Courier New" w:cs="Courier New"/>
                <w:color w:val="098658"/>
                <w:sz w:val="18"/>
                <w:szCs w:val="18"/>
              </w:rPr>
              <w:t>125.5</w:t>
            </w:r>
          </w:p>
          <w:p w14:paraId="50F3EDF4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    },</w:t>
            </w:r>
          </w:p>
          <w:p w14:paraId="38FC7CE3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    {</w:t>
            </w:r>
          </w:p>
          <w:p w14:paraId="494FE2BC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nro_sucursal</w:t>
            </w:r>
            <w:proofErr w:type="spellEnd"/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A3DBE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BA3113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cod_barra</w:t>
            </w:r>
            <w:proofErr w:type="spellEnd"/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A3DBE">
              <w:rPr>
                <w:rFonts w:ascii="Courier New" w:hAnsi="Courier New" w:cs="Courier New"/>
                <w:color w:val="0451A5"/>
                <w:sz w:val="18"/>
                <w:szCs w:val="18"/>
              </w:rPr>
              <w:t>"7790002000011"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F95329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"precio"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A3DBE">
              <w:rPr>
                <w:rFonts w:ascii="Courier New" w:hAnsi="Courier New" w:cs="Courier New"/>
                <w:color w:val="098658"/>
                <w:sz w:val="18"/>
                <w:szCs w:val="18"/>
              </w:rPr>
              <w:t>450.0</w:t>
            </w:r>
          </w:p>
          <w:p w14:paraId="2CF81AA5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    },</w:t>
            </w:r>
          </w:p>
          <w:p w14:paraId="4523021C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   {</w:t>
            </w:r>
          </w:p>
          <w:p w14:paraId="6B14C1AA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nro_sucursal</w:t>
            </w:r>
            <w:proofErr w:type="spellEnd"/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A3DBE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6567A44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cod_barra</w:t>
            </w:r>
            <w:proofErr w:type="spellEnd"/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A3DBE">
              <w:rPr>
                <w:rFonts w:ascii="Courier New" w:hAnsi="Courier New" w:cs="Courier New"/>
                <w:color w:val="0451A5"/>
                <w:sz w:val="18"/>
                <w:szCs w:val="18"/>
              </w:rPr>
              <w:t>"7790001000011"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E9D3E93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"precio"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A3DBE">
              <w:rPr>
                <w:rFonts w:ascii="Courier New" w:hAnsi="Courier New" w:cs="Courier New"/>
                <w:color w:val="098658"/>
                <w:sz w:val="18"/>
                <w:szCs w:val="18"/>
              </w:rPr>
              <w:t>130.0</w:t>
            </w:r>
          </w:p>
          <w:p w14:paraId="417645E6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    },</w:t>
            </w:r>
          </w:p>
          <w:p w14:paraId="716460BE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    {</w:t>
            </w:r>
          </w:p>
          <w:p w14:paraId="32E05136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nro_sucursal</w:t>
            </w:r>
            <w:proofErr w:type="spellEnd"/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A3DBE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2984594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cod_barra</w:t>
            </w:r>
            <w:proofErr w:type="spellEnd"/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A3DBE">
              <w:rPr>
                <w:rFonts w:ascii="Courier New" w:hAnsi="Courier New" w:cs="Courier New"/>
                <w:color w:val="0451A5"/>
                <w:sz w:val="18"/>
                <w:szCs w:val="18"/>
              </w:rPr>
              <w:t>"7790002000011"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B22B1E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7A3DBE">
              <w:rPr>
                <w:rFonts w:ascii="Courier New" w:hAnsi="Courier New" w:cs="Courier New"/>
                <w:color w:val="A31515"/>
                <w:sz w:val="18"/>
                <w:szCs w:val="18"/>
              </w:rPr>
              <w:t>"precio"</w:t>
            </w: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A3DBE">
              <w:rPr>
                <w:rFonts w:ascii="Courier New" w:hAnsi="Courier New" w:cs="Courier New"/>
                <w:color w:val="098658"/>
                <w:sz w:val="18"/>
                <w:szCs w:val="18"/>
              </w:rPr>
              <w:t>440.0</w:t>
            </w:r>
          </w:p>
          <w:p w14:paraId="7C2CC409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    }</w:t>
            </w:r>
          </w:p>
          <w:p w14:paraId="5C697891" w14:textId="77777777" w:rsidR="007A3DBE" w:rsidRPr="007A3DBE" w:rsidRDefault="007A3DBE" w:rsidP="007A3DBE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3DBE"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6362ACC8" w14:textId="0C4961E0" w:rsidR="0053312A" w:rsidRPr="00EC797D" w:rsidRDefault="0053312A" w:rsidP="0053312A">
            <w:pPr>
              <w:rPr>
                <w:sz w:val="20"/>
                <w:szCs w:val="20"/>
              </w:rPr>
            </w:pPr>
          </w:p>
        </w:tc>
      </w:tr>
      <w:tr w:rsidR="0053312A" w:rsidRPr="00EC797D" w14:paraId="5DEA8E33" w14:textId="77777777" w:rsidTr="00A5646B">
        <w:trPr>
          <w:trHeight w:val="202"/>
        </w:trPr>
        <w:tc>
          <w:tcPr>
            <w:tcW w:w="2228" w:type="dxa"/>
            <w:shd w:val="clear" w:color="auto" w:fill="auto"/>
          </w:tcPr>
          <w:p w14:paraId="0FCFB071" w14:textId="0CB846E5" w:rsidR="0053312A" w:rsidRPr="00EC797D" w:rsidRDefault="0053312A" w:rsidP="005331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mensaje error</w:t>
            </w:r>
          </w:p>
        </w:tc>
        <w:tc>
          <w:tcPr>
            <w:tcW w:w="1621" w:type="dxa"/>
            <w:shd w:val="clear" w:color="auto" w:fill="auto"/>
          </w:tcPr>
          <w:p w14:paraId="2DB0A004" w14:textId="5CA73A70" w:rsidR="0053312A" w:rsidRPr="00EC797D" w:rsidRDefault="00E62F54" w:rsidP="005331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Mandatorio</w:t>
            </w:r>
          </w:p>
        </w:tc>
        <w:tc>
          <w:tcPr>
            <w:tcW w:w="1727" w:type="dxa"/>
            <w:shd w:val="clear" w:color="auto" w:fill="auto"/>
          </w:tcPr>
          <w:p w14:paraId="6BF77F6F" w14:textId="72CAAEE5" w:rsidR="0053312A" w:rsidRPr="00EC797D" w:rsidRDefault="00E62F54" w:rsidP="005331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  <w:tc>
          <w:tcPr>
            <w:tcW w:w="1480" w:type="dxa"/>
            <w:shd w:val="clear" w:color="auto" w:fill="auto"/>
          </w:tcPr>
          <w:p w14:paraId="10E0B831" w14:textId="64C4E55D" w:rsidR="0053312A" w:rsidRPr="00EC797D" w:rsidRDefault="0053312A" w:rsidP="0053312A">
            <w:pPr>
              <w:rPr>
                <w:sz w:val="20"/>
                <w:szCs w:val="20"/>
              </w:rPr>
            </w:pPr>
          </w:p>
        </w:tc>
        <w:tc>
          <w:tcPr>
            <w:tcW w:w="2798" w:type="dxa"/>
            <w:shd w:val="clear" w:color="auto" w:fill="auto"/>
          </w:tcPr>
          <w:p w14:paraId="1806F4D0" w14:textId="1A56CBE6" w:rsidR="0053312A" w:rsidRPr="00EC797D" w:rsidRDefault="00E62F54" w:rsidP="0013330B">
            <w:pPr>
              <w:rPr>
                <w:sz w:val="20"/>
                <w:szCs w:val="20"/>
              </w:rPr>
            </w:pPr>
            <w:r>
              <w:rPr>
                <w:rStyle w:val="texttextcontainer-sc-1kqigik-0"/>
                <w:rFonts w:ascii="Segoe UI" w:hAnsi="Segoe UI" w:cs="Segoe UI"/>
                <w:color w:val="007F31"/>
              </w:rPr>
              <w:t>200OK</w:t>
            </w:r>
          </w:p>
        </w:tc>
      </w:tr>
    </w:tbl>
    <w:p w14:paraId="176BB63F" w14:textId="77777777" w:rsidR="002B25A0" w:rsidRDefault="002B25A0" w:rsidP="00604FE1">
      <w:pPr>
        <w:rPr>
          <w:sz w:val="20"/>
          <w:szCs w:val="20"/>
        </w:rPr>
      </w:pPr>
    </w:p>
    <w:p w14:paraId="6D61DAB3" w14:textId="2186BAFE" w:rsidR="002B25A0" w:rsidRDefault="002B25A0" w:rsidP="00604FE1">
      <w:pPr>
        <w:rPr>
          <w:sz w:val="20"/>
          <w:szCs w:val="20"/>
        </w:rPr>
      </w:pPr>
    </w:p>
    <w:p w14:paraId="5CCE7D76" w14:textId="23647966" w:rsidR="006178F9" w:rsidRPr="00EC797D" w:rsidRDefault="006178F9" w:rsidP="006178F9">
      <w:pPr>
        <w:rPr>
          <w:b/>
          <w:smallCaps/>
          <w:sz w:val="20"/>
          <w:szCs w:val="20"/>
          <w:u w:val="single"/>
        </w:rPr>
      </w:pPr>
      <w:r w:rsidRPr="00EC797D">
        <w:rPr>
          <w:b/>
          <w:smallCaps/>
          <w:sz w:val="20"/>
          <w:szCs w:val="20"/>
          <w:u w:val="single"/>
        </w:rPr>
        <w:t xml:space="preserve">Proceso de Negocio </w:t>
      </w:r>
      <w:proofErr w:type="spellStart"/>
      <w:r w:rsidRPr="00EC797D">
        <w:rPr>
          <w:b/>
          <w:smallCaps/>
          <w:sz w:val="20"/>
          <w:szCs w:val="20"/>
          <w:u w:val="single"/>
        </w:rPr>
        <w:t>N°</w:t>
      </w:r>
      <w:proofErr w:type="spellEnd"/>
      <w:r w:rsidRPr="00EC797D">
        <w:rPr>
          <w:b/>
          <w:smallCaps/>
          <w:sz w:val="20"/>
          <w:szCs w:val="20"/>
          <w:u w:val="single"/>
        </w:rPr>
        <w:t xml:space="preserve"> </w:t>
      </w:r>
      <w:r>
        <w:rPr>
          <w:b/>
          <w:smallCaps/>
          <w:sz w:val="20"/>
          <w:szCs w:val="20"/>
          <w:u w:val="single"/>
        </w:rPr>
        <w:t>2</w:t>
      </w:r>
    </w:p>
    <w:p w14:paraId="78B002C9" w14:textId="77777777" w:rsidR="006178F9" w:rsidRPr="00EC797D" w:rsidRDefault="006178F9" w:rsidP="006178F9">
      <w:pPr>
        <w:rPr>
          <w:b/>
          <w:sz w:val="20"/>
          <w:szCs w:val="20"/>
        </w:rPr>
      </w:pPr>
    </w:p>
    <w:p w14:paraId="1367E0F1" w14:textId="1ABA5059" w:rsidR="006178F9" w:rsidRPr="00D46A0B" w:rsidRDefault="006178F9" w:rsidP="006178F9">
      <w:pPr>
        <w:rPr>
          <w:sz w:val="20"/>
          <w:szCs w:val="20"/>
          <w:lang w:val="es-AR"/>
        </w:rPr>
      </w:pPr>
      <w:r w:rsidRPr="00EC797D">
        <w:rPr>
          <w:b/>
          <w:sz w:val="20"/>
          <w:szCs w:val="20"/>
        </w:rPr>
        <w:t>Nombre</w:t>
      </w:r>
      <w:r>
        <w:rPr>
          <w:sz w:val="20"/>
          <w:szCs w:val="20"/>
        </w:rPr>
        <w:t xml:space="preserve">: Actualización </w:t>
      </w:r>
      <w:r>
        <w:rPr>
          <w:sz w:val="20"/>
          <w:szCs w:val="20"/>
        </w:rPr>
        <w:t>Sucursales</w:t>
      </w:r>
    </w:p>
    <w:p w14:paraId="132D4436" w14:textId="77777777" w:rsidR="006178F9" w:rsidRPr="00EC797D" w:rsidRDefault="006178F9" w:rsidP="006178F9">
      <w:pPr>
        <w:rPr>
          <w:sz w:val="20"/>
          <w:szCs w:val="20"/>
        </w:rPr>
      </w:pPr>
    </w:p>
    <w:p w14:paraId="4A9E8A1B" w14:textId="6B0742CC" w:rsidR="006178F9" w:rsidRPr="00EC797D" w:rsidRDefault="006178F9" w:rsidP="006178F9">
      <w:pPr>
        <w:rPr>
          <w:sz w:val="20"/>
          <w:szCs w:val="20"/>
          <w:lang w:val="es-AR"/>
        </w:rPr>
      </w:pPr>
      <w:r w:rsidRPr="00EC797D">
        <w:rPr>
          <w:b/>
          <w:sz w:val="20"/>
          <w:szCs w:val="20"/>
        </w:rPr>
        <w:t>Objetivos</w:t>
      </w:r>
      <w:r w:rsidRPr="00EC797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bCs/>
          <w:lang w:val="es-AR"/>
        </w:rPr>
        <w:t xml:space="preserve">Actualizar los datos </w:t>
      </w:r>
      <w:r>
        <w:rPr>
          <w:bCs/>
          <w:lang w:val="es-AR"/>
        </w:rPr>
        <w:t>de las sucursales de los supermercados</w:t>
      </w:r>
    </w:p>
    <w:p w14:paraId="3F251A61" w14:textId="77777777" w:rsidR="006178F9" w:rsidRPr="00EC797D" w:rsidRDefault="006178F9" w:rsidP="006178F9">
      <w:pPr>
        <w:rPr>
          <w:sz w:val="20"/>
          <w:szCs w:val="20"/>
          <w:lang w:val="es-AR"/>
        </w:rPr>
      </w:pPr>
    </w:p>
    <w:p w14:paraId="0D71DCA6" w14:textId="412308F7" w:rsidR="006178F9" w:rsidRPr="00C12CEE" w:rsidRDefault="006178F9" w:rsidP="006178F9">
      <w:pPr>
        <w:rPr>
          <w:sz w:val="20"/>
          <w:szCs w:val="20"/>
        </w:rPr>
      </w:pPr>
      <w:r w:rsidRPr="00EC797D">
        <w:rPr>
          <w:b/>
          <w:sz w:val="20"/>
          <w:szCs w:val="20"/>
        </w:rPr>
        <w:t>Alcance</w:t>
      </w:r>
      <w:r w:rsidRPr="00EC797D">
        <w:rPr>
          <w:sz w:val="20"/>
          <w:szCs w:val="20"/>
        </w:rPr>
        <w:t xml:space="preserve">: </w:t>
      </w:r>
      <w:r w:rsidRPr="00C12CEE">
        <w:rPr>
          <w:sz w:val="20"/>
          <w:szCs w:val="20"/>
        </w:rPr>
        <w:t xml:space="preserve">COMIENZA:  </w:t>
      </w:r>
      <w:r>
        <w:rPr>
          <w:sz w:val="20"/>
          <w:szCs w:val="20"/>
        </w:rPr>
        <w:t>Se obtiene la lista de supermercados</w:t>
      </w:r>
    </w:p>
    <w:p w14:paraId="642A84E0" w14:textId="007840C1" w:rsidR="006178F9" w:rsidRPr="00EC797D" w:rsidRDefault="006178F9" w:rsidP="006178F9">
      <w:pPr>
        <w:rPr>
          <w:sz w:val="20"/>
          <w:szCs w:val="20"/>
          <w:lang w:val="es-AR"/>
        </w:rPr>
      </w:pPr>
      <w:r w:rsidRPr="00C12CEE">
        <w:rPr>
          <w:sz w:val="20"/>
          <w:szCs w:val="20"/>
        </w:rPr>
        <w:t xml:space="preserve">TERMINA: </w:t>
      </w:r>
      <w:r>
        <w:rPr>
          <w:sz w:val="20"/>
          <w:szCs w:val="20"/>
        </w:rPr>
        <w:t>Se actualizan l</w:t>
      </w:r>
      <w:r w:rsidR="008E2FB9">
        <w:rPr>
          <w:sz w:val="20"/>
          <w:szCs w:val="20"/>
        </w:rPr>
        <w:t xml:space="preserve">as sucursales </w:t>
      </w:r>
      <w:r>
        <w:rPr>
          <w:sz w:val="20"/>
          <w:szCs w:val="20"/>
        </w:rPr>
        <w:t>en la DB</w:t>
      </w:r>
    </w:p>
    <w:p w14:paraId="4E386489" w14:textId="77777777" w:rsidR="006178F9" w:rsidRPr="00EC797D" w:rsidRDefault="006178F9" w:rsidP="006178F9">
      <w:pPr>
        <w:rPr>
          <w:sz w:val="20"/>
          <w:szCs w:val="20"/>
          <w:lang w:val="es-AR"/>
        </w:rPr>
      </w:pPr>
    </w:p>
    <w:p w14:paraId="6475A978" w14:textId="663E2740" w:rsidR="006178F9" w:rsidRPr="008E2FB9" w:rsidRDefault="006178F9" w:rsidP="006178F9">
      <w:pPr>
        <w:rPr>
          <w:sz w:val="20"/>
          <w:szCs w:val="20"/>
          <w:u w:val="single"/>
          <w:lang w:val="es-AR"/>
        </w:rPr>
      </w:pPr>
      <w:r w:rsidRPr="00EC797D">
        <w:rPr>
          <w:b/>
          <w:sz w:val="20"/>
          <w:szCs w:val="20"/>
        </w:rPr>
        <w:t>Descripción</w:t>
      </w:r>
      <w:r w:rsidRPr="00EC797D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Ver diagrama </w:t>
      </w:r>
      <w:proofErr w:type="spellStart"/>
      <w:r>
        <w:rPr>
          <w:bCs/>
          <w:lang w:val="es-AR"/>
        </w:rPr>
        <w:t>Actualizacion</w:t>
      </w:r>
      <w:proofErr w:type="spellEnd"/>
      <w:r>
        <w:rPr>
          <w:bCs/>
          <w:lang w:val="es-AR"/>
        </w:rPr>
        <w:t xml:space="preserve"> </w:t>
      </w:r>
      <w:r w:rsidR="008E2FB9">
        <w:rPr>
          <w:bCs/>
          <w:lang w:val="es-AR"/>
        </w:rPr>
        <w:t>Sucursales</w:t>
      </w:r>
    </w:p>
    <w:p w14:paraId="10F3484C" w14:textId="77777777" w:rsidR="006178F9" w:rsidRPr="00EC797D" w:rsidRDefault="006178F9" w:rsidP="006178F9">
      <w:pPr>
        <w:rPr>
          <w:sz w:val="20"/>
          <w:szCs w:val="20"/>
          <w:lang w:val="es-AR"/>
        </w:rPr>
      </w:pPr>
    </w:p>
    <w:p w14:paraId="60294E12" w14:textId="77777777" w:rsidR="006178F9" w:rsidRPr="00EC797D" w:rsidRDefault="006178F9" w:rsidP="006178F9">
      <w:pPr>
        <w:rPr>
          <w:b/>
          <w:smallCaps/>
          <w:sz w:val="20"/>
          <w:szCs w:val="20"/>
          <w:u w:val="single"/>
        </w:rPr>
      </w:pPr>
      <w:r w:rsidRPr="00EC797D">
        <w:rPr>
          <w:b/>
          <w:smallCaps/>
          <w:sz w:val="20"/>
          <w:szCs w:val="20"/>
          <w:u w:val="single"/>
          <w:lang w:val="es-AR"/>
        </w:rPr>
        <w:t>Servicios</w:t>
      </w:r>
    </w:p>
    <w:p w14:paraId="2BA4E6CD" w14:textId="77777777" w:rsidR="006178F9" w:rsidRPr="00EC797D" w:rsidRDefault="006178F9" w:rsidP="006178F9">
      <w:pPr>
        <w:rPr>
          <w:sz w:val="20"/>
          <w:szCs w:val="20"/>
        </w:rPr>
      </w:pPr>
    </w:p>
    <w:p w14:paraId="70370D47" w14:textId="43128B25" w:rsidR="006178F9" w:rsidRPr="008E2FB9" w:rsidRDefault="006178F9" w:rsidP="006178F9">
      <w:pPr>
        <w:rPr>
          <w:sz w:val="20"/>
          <w:szCs w:val="20"/>
          <w:u w:val="single"/>
        </w:rPr>
      </w:pPr>
      <w:r w:rsidRPr="00EC797D">
        <w:rPr>
          <w:b/>
          <w:sz w:val="20"/>
          <w:szCs w:val="20"/>
        </w:rPr>
        <w:t>Identificador</w:t>
      </w:r>
      <w:r w:rsidRPr="00EC797D">
        <w:rPr>
          <w:sz w:val="20"/>
          <w:szCs w:val="20"/>
        </w:rPr>
        <w:t xml:space="preserve">: </w:t>
      </w:r>
      <w:r w:rsidR="008E2FB9">
        <w:rPr>
          <w:sz w:val="20"/>
          <w:szCs w:val="20"/>
        </w:rPr>
        <w:t>1</w:t>
      </w:r>
    </w:p>
    <w:p w14:paraId="0B054F96" w14:textId="77777777" w:rsidR="006178F9" w:rsidRPr="00EC797D" w:rsidRDefault="006178F9" w:rsidP="006178F9">
      <w:pPr>
        <w:rPr>
          <w:sz w:val="20"/>
          <w:szCs w:val="20"/>
        </w:rPr>
      </w:pPr>
    </w:p>
    <w:p w14:paraId="65CAEB75" w14:textId="55DCA33D" w:rsidR="006178F9" w:rsidRPr="008E2FB9" w:rsidRDefault="006178F9" w:rsidP="006178F9">
      <w:pPr>
        <w:rPr>
          <w:sz w:val="20"/>
          <w:szCs w:val="20"/>
          <w:u w:val="single"/>
        </w:rPr>
      </w:pPr>
      <w:r w:rsidRPr="00EC797D">
        <w:rPr>
          <w:b/>
          <w:sz w:val="20"/>
          <w:szCs w:val="20"/>
        </w:rPr>
        <w:t>Descripción</w:t>
      </w:r>
      <w:r w:rsidRPr="00EC797D">
        <w:rPr>
          <w:sz w:val="20"/>
          <w:szCs w:val="20"/>
        </w:rPr>
        <w:t>:</w:t>
      </w:r>
      <w:r>
        <w:rPr>
          <w:sz w:val="20"/>
          <w:szCs w:val="20"/>
        </w:rPr>
        <w:t xml:space="preserve"> Obtención </w:t>
      </w:r>
      <w:proofErr w:type="spellStart"/>
      <w:r>
        <w:rPr>
          <w:sz w:val="20"/>
          <w:szCs w:val="20"/>
        </w:rPr>
        <w:t>Batch</w:t>
      </w:r>
      <w:proofErr w:type="spellEnd"/>
      <w:r>
        <w:rPr>
          <w:sz w:val="20"/>
          <w:szCs w:val="20"/>
        </w:rPr>
        <w:t xml:space="preserve"> de </w:t>
      </w:r>
      <w:r w:rsidR="008E2FB9">
        <w:rPr>
          <w:sz w:val="20"/>
          <w:szCs w:val="20"/>
        </w:rPr>
        <w:t>Sucursales</w:t>
      </w:r>
    </w:p>
    <w:p w14:paraId="34B7C9A9" w14:textId="77777777" w:rsidR="006178F9" w:rsidRPr="00EC797D" w:rsidRDefault="006178F9" w:rsidP="006178F9">
      <w:pPr>
        <w:rPr>
          <w:sz w:val="20"/>
          <w:szCs w:val="20"/>
        </w:rPr>
      </w:pPr>
    </w:p>
    <w:p w14:paraId="09C0304A" w14:textId="77777777" w:rsidR="006178F9" w:rsidRPr="00C047D4" w:rsidRDefault="006178F9" w:rsidP="006178F9">
      <w:pPr>
        <w:rPr>
          <w:b/>
          <w:sz w:val="20"/>
          <w:szCs w:val="20"/>
          <w:u w:val="single"/>
        </w:rPr>
      </w:pPr>
      <w:r w:rsidRPr="00EC797D">
        <w:rPr>
          <w:b/>
          <w:sz w:val="20"/>
          <w:szCs w:val="20"/>
        </w:rPr>
        <w:t>Ubicación</w:t>
      </w:r>
      <w:r w:rsidRPr="00EC797D">
        <w:rPr>
          <w:sz w:val="20"/>
          <w:szCs w:val="20"/>
        </w:rPr>
        <w:t xml:space="preserve">: </w:t>
      </w:r>
      <w:r>
        <w:rPr>
          <w:sz w:val="20"/>
          <w:szCs w:val="20"/>
        </w:rPr>
        <w:t>Super (Disco o Hiper)</w:t>
      </w:r>
    </w:p>
    <w:p w14:paraId="2D093CD5" w14:textId="77777777" w:rsidR="006178F9" w:rsidRPr="00EC797D" w:rsidRDefault="006178F9" w:rsidP="006178F9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8"/>
        <w:gridCol w:w="1621"/>
        <w:gridCol w:w="1727"/>
        <w:gridCol w:w="1480"/>
        <w:gridCol w:w="2798"/>
      </w:tblGrid>
      <w:tr w:rsidR="006178F9" w:rsidRPr="00EC797D" w14:paraId="0FE0F181" w14:textId="77777777" w:rsidTr="00EB4079">
        <w:tc>
          <w:tcPr>
            <w:tcW w:w="9854" w:type="dxa"/>
            <w:gridSpan w:val="5"/>
            <w:shd w:val="clear" w:color="auto" w:fill="B4C6E7"/>
          </w:tcPr>
          <w:p w14:paraId="566F88D3" w14:textId="4CE16422" w:rsidR="006178F9" w:rsidRPr="0053312A" w:rsidRDefault="006178F9" w:rsidP="00EB4079">
            <w:pPr>
              <w:rPr>
                <w:b/>
                <w:sz w:val="20"/>
                <w:szCs w:val="20"/>
                <w:lang w:val="es-AR"/>
              </w:rPr>
            </w:pPr>
            <w:r w:rsidRPr="00EC797D">
              <w:rPr>
                <w:b/>
                <w:sz w:val="20"/>
                <w:szCs w:val="20"/>
              </w:rPr>
              <w:t>Operación</w:t>
            </w:r>
            <w:r w:rsidRPr="00EC797D">
              <w:rPr>
                <w:sz w:val="20"/>
                <w:szCs w:val="20"/>
              </w:rPr>
              <w:t>:</w:t>
            </w:r>
            <w:r w:rsidRPr="0053312A">
              <w:rPr>
                <w:rFonts w:ascii="Calibri" w:hAnsi="Calibri" w:cs="Calibri"/>
                <w:color w:val="3D64AC"/>
                <w:lang w:val="es-AR" w:eastAsia="es-AR"/>
              </w:rPr>
              <w:t xml:space="preserve"> </w:t>
            </w:r>
            <w:r>
              <w:rPr>
                <w:sz w:val="20"/>
                <w:szCs w:val="20"/>
                <w:lang w:val="es-AR"/>
              </w:rPr>
              <w:t xml:space="preserve">Solicita datos de </w:t>
            </w:r>
            <w:r w:rsidR="008E2FB9">
              <w:rPr>
                <w:sz w:val="20"/>
                <w:szCs w:val="20"/>
                <w:lang w:val="es-AR"/>
              </w:rPr>
              <w:t>sucursales</w:t>
            </w:r>
            <w:r>
              <w:rPr>
                <w:sz w:val="20"/>
                <w:szCs w:val="20"/>
                <w:lang w:val="es-AR"/>
              </w:rPr>
              <w:t xml:space="preserve"> actualizados</w:t>
            </w:r>
          </w:p>
        </w:tc>
      </w:tr>
      <w:tr w:rsidR="006178F9" w:rsidRPr="00EC797D" w14:paraId="0F93BAFD" w14:textId="77777777" w:rsidTr="00EB4079">
        <w:tc>
          <w:tcPr>
            <w:tcW w:w="9854" w:type="dxa"/>
            <w:gridSpan w:val="5"/>
            <w:shd w:val="clear" w:color="auto" w:fill="auto"/>
          </w:tcPr>
          <w:p w14:paraId="439D9617" w14:textId="5E3F1FDF" w:rsidR="006178F9" w:rsidRPr="00EC797D" w:rsidRDefault="006178F9" w:rsidP="00EB4079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Descripción:</w:t>
            </w:r>
            <w:r>
              <w:rPr>
                <w:sz w:val="20"/>
                <w:szCs w:val="20"/>
              </w:rPr>
              <w:t xml:space="preserve"> Obtener l</w:t>
            </w:r>
            <w:r w:rsidR="008E2FB9">
              <w:rPr>
                <w:sz w:val="20"/>
                <w:szCs w:val="20"/>
              </w:rPr>
              <w:t xml:space="preserve">as sucursales </w:t>
            </w:r>
            <w:r>
              <w:rPr>
                <w:sz w:val="20"/>
                <w:szCs w:val="20"/>
              </w:rPr>
              <w:t>actualizad</w:t>
            </w:r>
            <w:r w:rsidR="008E2FB9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s de los </w:t>
            </w:r>
            <w:r w:rsidR="008E2FB9">
              <w:rPr>
                <w:sz w:val="20"/>
                <w:szCs w:val="20"/>
              </w:rPr>
              <w:t xml:space="preserve">supermercados </w:t>
            </w:r>
            <w:r>
              <w:rPr>
                <w:sz w:val="20"/>
                <w:szCs w:val="20"/>
              </w:rPr>
              <w:t xml:space="preserve">solicitados </w:t>
            </w:r>
          </w:p>
        </w:tc>
      </w:tr>
      <w:tr w:rsidR="006178F9" w:rsidRPr="00EC797D" w14:paraId="109D4055" w14:textId="77777777" w:rsidTr="00EB4079">
        <w:tc>
          <w:tcPr>
            <w:tcW w:w="9854" w:type="dxa"/>
            <w:gridSpan w:val="5"/>
            <w:shd w:val="clear" w:color="auto" w:fill="D9E2F3"/>
          </w:tcPr>
          <w:p w14:paraId="31792C17" w14:textId="77777777" w:rsidR="006178F9" w:rsidRPr="00EC797D" w:rsidRDefault="006178F9" w:rsidP="00EB4079">
            <w:pPr>
              <w:rPr>
                <w:b/>
                <w:sz w:val="20"/>
                <w:szCs w:val="20"/>
              </w:rPr>
            </w:pPr>
            <w:r w:rsidRPr="00EC797D">
              <w:rPr>
                <w:b/>
                <w:sz w:val="20"/>
                <w:szCs w:val="20"/>
              </w:rPr>
              <w:t>Solicitud</w:t>
            </w:r>
          </w:p>
        </w:tc>
      </w:tr>
      <w:tr w:rsidR="006178F9" w:rsidRPr="00EC797D" w14:paraId="744EE4E8" w14:textId="77777777" w:rsidTr="00EB4079">
        <w:trPr>
          <w:trHeight w:val="203"/>
        </w:trPr>
        <w:tc>
          <w:tcPr>
            <w:tcW w:w="2228" w:type="dxa"/>
            <w:shd w:val="clear" w:color="auto" w:fill="auto"/>
            <w:vAlign w:val="center"/>
          </w:tcPr>
          <w:p w14:paraId="7BB9A569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Campo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1C0BB79D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Tipo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088FCF4A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Tipo de Dato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101007C7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Longitud [Min, Max]</w:t>
            </w:r>
          </w:p>
        </w:tc>
        <w:tc>
          <w:tcPr>
            <w:tcW w:w="2798" w:type="dxa"/>
            <w:shd w:val="clear" w:color="auto" w:fill="auto"/>
            <w:vAlign w:val="center"/>
          </w:tcPr>
          <w:p w14:paraId="5207121E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Ejemplo de contenido del campo</w:t>
            </w:r>
          </w:p>
        </w:tc>
      </w:tr>
      <w:tr w:rsidR="006178F9" w:rsidRPr="00EC797D" w14:paraId="553A202C" w14:textId="77777777" w:rsidTr="00EB4079">
        <w:trPr>
          <w:trHeight w:val="202"/>
        </w:trPr>
        <w:tc>
          <w:tcPr>
            <w:tcW w:w="2228" w:type="dxa"/>
            <w:shd w:val="clear" w:color="auto" w:fill="auto"/>
          </w:tcPr>
          <w:p w14:paraId="795A8BB3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Nro_supermercado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14:paraId="21AE487E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Mandatorio</w:t>
            </w:r>
          </w:p>
        </w:tc>
        <w:tc>
          <w:tcPr>
            <w:tcW w:w="1727" w:type="dxa"/>
            <w:shd w:val="clear" w:color="auto" w:fill="auto"/>
          </w:tcPr>
          <w:p w14:paraId="361FC3FE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  <w:tc>
          <w:tcPr>
            <w:tcW w:w="1480" w:type="dxa"/>
            <w:shd w:val="clear" w:color="auto" w:fill="auto"/>
          </w:tcPr>
          <w:p w14:paraId="7BAEC647" w14:textId="77777777" w:rsidR="006178F9" w:rsidRPr="00EC797D" w:rsidRDefault="006178F9" w:rsidP="00EB4079">
            <w:pPr>
              <w:rPr>
                <w:sz w:val="20"/>
                <w:szCs w:val="20"/>
              </w:rPr>
            </w:pPr>
          </w:p>
        </w:tc>
        <w:tc>
          <w:tcPr>
            <w:tcW w:w="2798" w:type="dxa"/>
            <w:shd w:val="clear" w:color="auto" w:fill="auto"/>
          </w:tcPr>
          <w:p w14:paraId="7AF99E48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178F9" w:rsidRPr="00EC797D" w14:paraId="0B75F899" w14:textId="77777777" w:rsidTr="00EB4079">
        <w:tc>
          <w:tcPr>
            <w:tcW w:w="9854" w:type="dxa"/>
            <w:gridSpan w:val="5"/>
            <w:shd w:val="clear" w:color="auto" w:fill="D9E2F3"/>
          </w:tcPr>
          <w:p w14:paraId="31F1271B" w14:textId="77777777" w:rsidR="006178F9" w:rsidRPr="00EC797D" w:rsidRDefault="006178F9" w:rsidP="00EB4079">
            <w:pPr>
              <w:rPr>
                <w:b/>
                <w:sz w:val="20"/>
                <w:szCs w:val="20"/>
              </w:rPr>
            </w:pPr>
            <w:r w:rsidRPr="00EC797D">
              <w:rPr>
                <w:b/>
                <w:sz w:val="20"/>
                <w:szCs w:val="20"/>
              </w:rPr>
              <w:t>Respuesta</w:t>
            </w:r>
          </w:p>
        </w:tc>
      </w:tr>
      <w:tr w:rsidR="006178F9" w:rsidRPr="00EC797D" w14:paraId="511A96E0" w14:textId="77777777" w:rsidTr="00EB4079">
        <w:trPr>
          <w:trHeight w:val="203"/>
        </w:trPr>
        <w:tc>
          <w:tcPr>
            <w:tcW w:w="2228" w:type="dxa"/>
            <w:shd w:val="clear" w:color="auto" w:fill="auto"/>
            <w:vAlign w:val="center"/>
          </w:tcPr>
          <w:p w14:paraId="47CECB7D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Campo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6361664E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Tipo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2A9EADC2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Tipo de Dato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247CA2C7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Longitud [Min, Max]</w:t>
            </w:r>
          </w:p>
        </w:tc>
        <w:tc>
          <w:tcPr>
            <w:tcW w:w="2798" w:type="dxa"/>
            <w:shd w:val="clear" w:color="auto" w:fill="auto"/>
            <w:vAlign w:val="center"/>
          </w:tcPr>
          <w:p w14:paraId="5C7D61B7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 w:rsidRPr="00EC797D">
              <w:rPr>
                <w:sz w:val="20"/>
                <w:szCs w:val="20"/>
              </w:rPr>
              <w:t>Ejemplo de contenido del campo</w:t>
            </w:r>
          </w:p>
        </w:tc>
      </w:tr>
      <w:tr w:rsidR="006178F9" w:rsidRPr="00EC797D" w14:paraId="2C99FD4D" w14:textId="77777777" w:rsidTr="00EB4079">
        <w:trPr>
          <w:trHeight w:val="202"/>
        </w:trPr>
        <w:tc>
          <w:tcPr>
            <w:tcW w:w="2228" w:type="dxa"/>
            <w:shd w:val="clear" w:color="auto" w:fill="auto"/>
          </w:tcPr>
          <w:p w14:paraId="041AF0B6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621" w:type="dxa"/>
            <w:shd w:val="clear" w:color="auto" w:fill="auto"/>
          </w:tcPr>
          <w:p w14:paraId="189127B9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Mandatorio</w:t>
            </w:r>
          </w:p>
        </w:tc>
        <w:tc>
          <w:tcPr>
            <w:tcW w:w="1727" w:type="dxa"/>
            <w:shd w:val="clear" w:color="auto" w:fill="auto"/>
          </w:tcPr>
          <w:p w14:paraId="13ADA120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480" w:type="dxa"/>
            <w:shd w:val="clear" w:color="auto" w:fill="auto"/>
          </w:tcPr>
          <w:p w14:paraId="070B15F4" w14:textId="77777777" w:rsidR="006178F9" w:rsidRPr="00EC797D" w:rsidRDefault="006178F9" w:rsidP="00EB4079">
            <w:pPr>
              <w:rPr>
                <w:sz w:val="20"/>
                <w:szCs w:val="20"/>
              </w:rPr>
            </w:pPr>
          </w:p>
        </w:tc>
        <w:tc>
          <w:tcPr>
            <w:tcW w:w="2798" w:type="dxa"/>
            <w:shd w:val="clear" w:color="auto" w:fill="auto"/>
          </w:tcPr>
          <w:p w14:paraId="10FA3447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69B4514C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    {</w:t>
            </w:r>
          </w:p>
          <w:p w14:paraId="459FB1B7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nro_sucursal</w:t>
            </w:r>
            <w:proofErr w:type="spellEnd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A71A2E8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nom_sucursal</w:t>
            </w:r>
            <w:proofErr w:type="spellEnd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451A5"/>
                <w:sz w:val="18"/>
                <w:szCs w:val="18"/>
              </w:rPr>
              <w:lastRenderedPageBreak/>
              <w:t>"Disco - La Plata"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836790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"calle"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451A5"/>
                <w:sz w:val="18"/>
                <w:szCs w:val="18"/>
              </w:rPr>
              <w:t>"Calle 50"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028CB85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nro_calle</w:t>
            </w:r>
            <w:proofErr w:type="spellEnd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98658"/>
                <w:sz w:val="18"/>
                <w:szCs w:val="18"/>
              </w:rPr>
              <w:t>300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145661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telefono</w:t>
            </w:r>
            <w:proofErr w:type="spellEnd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451A5"/>
                <w:sz w:val="18"/>
                <w:szCs w:val="18"/>
              </w:rPr>
              <w:t>"0221-456-7890"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428F66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coord_latitud</w:t>
            </w:r>
            <w:proofErr w:type="spellEnd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98658"/>
                <w:sz w:val="18"/>
                <w:szCs w:val="18"/>
              </w:rPr>
              <w:t>-34.9205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783EC76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coord_longitud</w:t>
            </w:r>
            <w:proofErr w:type="spellEnd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98658"/>
                <w:sz w:val="18"/>
                <w:szCs w:val="18"/>
              </w:rPr>
              <w:t>-57.9536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132B61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"habilitada"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9741123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nro_localidad</w:t>
            </w:r>
            <w:proofErr w:type="spellEnd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C250F1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pais</w:t>
            </w:r>
            <w:proofErr w:type="spellEnd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8836B7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DA8169A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"servicios"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0451A5"/>
                <w:sz w:val="18"/>
                <w:szCs w:val="18"/>
              </w:rPr>
              <w:t>Delivery</w:t>
            </w:r>
            <w:proofErr w:type="spellEnd"/>
            <w:r w:rsidRPr="008836B7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- Descuentos Exclusivos"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77DEBE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"horarios"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" Domingo - 09:00 - </w:t>
            </w:r>
            <w:proofErr w:type="gramStart"/>
            <w:r w:rsidRPr="008836B7">
              <w:rPr>
                <w:rFonts w:ascii="Courier New" w:hAnsi="Courier New" w:cs="Courier New"/>
                <w:color w:val="0451A5"/>
                <w:sz w:val="18"/>
                <w:szCs w:val="18"/>
              </w:rPr>
              <w:t>18:00  Jueves</w:t>
            </w:r>
            <w:proofErr w:type="gramEnd"/>
            <w:r w:rsidRPr="008836B7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- 08:00 - 22:00  Lunes - 08:00 - 22:00  Martes - 08:00 - 22:00  Miércoles - 08:00 - 22:00  Sábado - 08:00 - 20:00  Viernes - 08:00 - 22:00"</w:t>
            </w:r>
          </w:p>
          <w:p w14:paraId="35A92632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    },</w:t>
            </w:r>
          </w:p>
          <w:p w14:paraId="352B19B7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    {</w:t>
            </w:r>
          </w:p>
          <w:p w14:paraId="51865B3E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nro_sucursal</w:t>
            </w:r>
            <w:proofErr w:type="spellEnd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A674A98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nom_sucursal</w:t>
            </w:r>
            <w:proofErr w:type="spellEnd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451A5"/>
                <w:sz w:val="18"/>
                <w:szCs w:val="18"/>
              </w:rPr>
              <w:t>"Disco - Córdoba Capital"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7A5605D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"calle"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451A5"/>
                <w:sz w:val="18"/>
                <w:szCs w:val="18"/>
              </w:rPr>
              <w:t>"Av. Duarte Quirós"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E6EC3FF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nro_calle</w:t>
            </w:r>
            <w:proofErr w:type="spellEnd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98658"/>
                <w:sz w:val="18"/>
                <w:szCs w:val="18"/>
              </w:rPr>
              <w:t>1100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620345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telefono</w:t>
            </w:r>
            <w:proofErr w:type="spellEnd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451A5"/>
                <w:sz w:val="18"/>
                <w:szCs w:val="18"/>
              </w:rPr>
              <w:t>"0351-789-4561"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D24752A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coord_latitud</w:t>
            </w:r>
            <w:proofErr w:type="spellEnd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98658"/>
                <w:sz w:val="18"/>
                <w:szCs w:val="18"/>
              </w:rPr>
              <w:t>-31.4173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AAF92EB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coord_longitud</w:t>
            </w:r>
            <w:proofErr w:type="spellEnd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98658"/>
                <w:sz w:val="18"/>
                <w:szCs w:val="18"/>
              </w:rPr>
              <w:t>-64.1831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CA3FFDC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"habilitada"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A9B877F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nro_localidad</w:t>
            </w:r>
            <w:proofErr w:type="spellEnd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BA9CE2E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pais</w:t>
            </w:r>
            <w:proofErr w:type="spellEnd"/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8836B7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proofErr w:type="spellEnd"/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5799A6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"servicios"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451A5"/>
                <w:sz w:val="18"/>
                <w:szCs w:val="18"/>
              </w:rPr>
              <w:t>"Recolección en Tienda - Club de Beneficios"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AE2E19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      </w:t>
            </w:r>
            <w:r w:rsidRPr="008836B7">
              <w:rPr>
                <w:rFonts w:ascii="Courier New" w:hAnsi="Courier New" w:cs="Courier New"/>
                <w:color w:val="A31515"/>
                <w:sz w:val="18"/>
                <w:szCs w:val="18"/>
              </w:rPr>
              <w:t>"horarios"</w:t>
            </w: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836B7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" Domingo - 10:00 - </w:t>
            </w:r>
            <w:proofErr w:type="gramStart"/>
            <w:r w:rsidRPr="008836B7">
              <w:rPr>
                <w:rFonts w:ascii="Courier New" w:hAnsi="Courier New" w:cs="Courier New"/>
                <w:color w:val="0451A5"/>
                <w:sz w:val="18"/>
                <w:szCs w:val="18"/>
              </w:rPr>
              <w:t>18:00  Jueves</w:t>
            </w:r>
            <w:proofErr w:type="gramEnd"/>
            <w:r w:rsidRPr="008836B7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- 09:00 - 21:00  Lunes - 09:00 - 21:00  Martes - 09:00 - 21:00  Miércoles - 09:00 - 21:00  Sábado - 09:00 - 19:00  Viernes - 09:00 - 21:00"</w:t>
            </w:r>
          </w:p>
          <w:p w14:paraId="202B6926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    }</w:t>
            </w:r>
          </w:p>
          <w:p w14:paraId="3C6D9825" w14:textId="77777777" w:rsidR="008836B7" w:rsidRPr="008836B7" w:rsidRDefault="008836B7" w:rsidP="008836B7">
            <w:pPr>
              <w:shd w:val="clear" w:color="auto" w:fill="FFFFFF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836B7"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1206DEB2" w14:textId="77777777" w:rsidR="006178F9" w:rsidRPr="00EC797D" w:rsidRDefault="006178F9" w:rsidP="00EB4079">
            <w:pPr>
              <w:rPr>
                <w:sz w:val="20"/>
                <w:szCs w:val="20"/>
              </w:rPr>
            </w:pPr>
          </w:p>
        </w:tc>
      </w:tr>
      <w:tr w:rsidR="006178F9" w:rsidRPr="00EC797D" w14:paraId="50FE4F89" w14:textId="77777777" w:rsidTr="00EB4079">
        <w:trPr>
          <w:trHeight w:val="202"/>
        </w:trPr>
        <w:tc>
          <w:tcPr>
            <w:tcW w:w="2228" w:type="dxa"/>
            <w:shd w:val="clear" w:color="auto" w:fill="auto"/>
          </w:tcPr>
          <w:p w14:paraId="2A973403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mensaje error</w:t>
            </w:r>
          </w:p>
        </w:tc>
        <w:tc>
          <w:tcPr>
            <w:tcW w:w="1621" w:type="dxa"/>
            <w:shd w:val="clear" w:color="auto" w:fill="auto"/>
          </w:tcPr>
          <w:p w14:paraId="05B3240C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Mandatorio</w:t>
            </w:r>
          </w:p>
        </w:tc>
        <w:tc>
          <w:tcPr>
            <w:tcW w:w="1727" w:type="dxa"/>
            <w:shd w:val="clear" w:color="auto" w:fill="auto"/>
          </w:tcPr>
          <w:p w14:paraId="447A8260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Entero</w:t>
            </w:r>
          </w:p>
        </w:tc>
        <w:tc>
          <w:tcPr>
            <w:tcW w:w="1480" w:type="dxa"/>
            <w:shd w:val="clear" w:color="auto" w:fill="auto"/>
          </w:tcPr>
          <w:p w14:paraId="2AE8888C" w14:textId="77777777" w:rsidR="006178F9" w:rsidRPr="00EC797D" w:rsidRDefault="006178F9" w:rsidP="00EB4079">
            <w:pPr>
              <w:rPr>
                <w:sz w:val="20"/>
                <w:szCs w:val="20"/>
              </w:rPr>
            </w:pPr>
          </w:p>
        </w:tc>
        <w:tc>
          <w:tcPr>
            <w:tcW w:w="2798" w:type="dxa"/>
            <w:shd w:val="clear" w:color="auto" w:fill="auto"/>
          </w:tcPr>
          <w:p w14:paraId="35CB3D60" w14:textId="77777777" w:rsidR="006178F9" w:rsidRPr="00EC797D" w:rsidRDefault="006178F9" w:rsidP="00EB4079">
            <w:pPr>
              <w:rPr>
                <w:sz w:val="20"/>
                <w:szCs w:val="20"/>
              </w:rPr>
            </w:pPr>
            <w:r>
              <w:rPr>
                <w:rStyle w:val="texttextcontainer-sc-1kqigik-0"/>
                <w:rFonts w:ascii="Segoe UI" w:hAnsi="Segoe UI" w:cs="Segoe UI"/>
                <w:color w:val="007F31"/>
              </w:rPr>
              <w:t>200OK</w:t>
            </w:r>
          </w:p>
        </w:tc>
      </w:tr>
    </w:tbl>
    <w:p w14:paraId="473E156F" w14:textId="77777777" w:rsidR="006178F9" w:rsidRDefault="006178F9" w:rsidP="006178F9">
      <w:pPr>
        <w:rPr>
          <w:sz w:val="20"/>
          <w:szCs w:val="20"/>
        </w:rPr>
      </w:pPr>
    </w:p>
    <w:p w14:paraId="33C914EC" w14:textId="77777777" w:rsidR="006178F9" w:rsidRDefault="006178F9" w:rsidP="006178F9">
      <w:pPr>
        <w:rPr>
          <w:sz w:val="20"/>
          <w:szCs w:val="20"/>
        </w:rPr>
      </w:pPr>
    </w:p>
    <w:p w14:paraId="489D5B53" w14:textId="2B58F4E1" w:rsidR="003F6523" w:rsidRPr="00EC797D" w:rsidRDefault="003F6523" w:rsidP="006178F9">
      <w:pPr>
        <w:rPr>
          <w:sz w:val="20"/>
          <w:szCs w:val="20"/>
        </w:rPr>
      </w:pPr>
    </w:p>
    <w:sectPr w:rsidR="003F6523" w:rsidRPr="00EC797D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713AE" w14:textId="77777777" w:rsidR="007A3B38" w:rsidRDefault="007A3B38">
      <w:r>
        <w:separator/>
      </w:r>
    </w:p>
  </w:endnote>
  <w:endnote w:type="continuationSeparator" w:id="0">
    <w:p w14:paraId="6F6F8C46" w14:textId="77777777" w:rsidR="007A3B38" w:rsidRDefault="007A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EB7DA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AA00042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76B0" w14:textId="2028FEED" w:rsidR="006D0052" w:rsidRDefault="006D0052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3431D">
      <w:rPr>
        <w:rStyle w:val="Nmerodepgina"/>
        <w:noProof/>
      </w:rPr>
      <w:t>3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14:paraId="4E06711B" w14:textId="77777777">
      <w:tc>
        <w:tcPr>
          <w:tcW w:w="3490" w:type="dxa"/>
        </w:tcPr>
        <w:p w14:paraId="38A71441" w14:textId="365D4741" w:rsidR="006D0052" w:rsidRDefault="000E4C55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s-AR"/>
            </w:rPr>
            <w:instrText xml:space="preserve"> TIME \@ "dd/MM/yyyy hh:mm am/pm" </w:instrText>
          </w:r>
          <w:r>
            <w:rPr>
              <w:lang w:val="en-US"/>
            </w:rPr>
            <w:fldChar w:fldCharType="separate"/>
          </w:r>
          <w:r w:rsidR="00CD09A1">
            <w:rPr>
              <w:noProof/>
              <w:lang w:val="es-AR"/>
            </w:rPr>
            <w:t>13/11/2024 03:00 p. m.</w:t>
          </w:r>
          <w:r>
            <w:rPr>
              <w:lang w:val="en-US"/>
            </w:rPr>
            <w:fldChar w:fldCharType="end"/>
          </w:r>
        </w:p>
      </w:tc>
      <w:tc>
        <w:tcPr>
          <w:tcW w:w="2700" w:type="dxa"/>
        </w:tcPr>
        <w:p w14:paraId="7CC0E50A" w14:textId="77777777" w:rsidR="006D0052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0F1FB243" w14:textId="77777777" w:rsidR="006D0052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712AA" w14:textId="77777777" w:rsidR="007A3B38" w:rsidRDefault="007A3B38">
      <w:r>
        <w:separator/>
      </w:r>
    </w:p>
  </w:footnote>
  <w:footnote w:type="continuationSeparator" w:id="0">
    <w:p w14:paraId="3D7FB219" w14:textId="77777777" w:rsidR="007A3B38" w:rsidRDefault="007A3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77"/>
      <w:gridCol w:w="2173"/>
    </w:tblGrid>
    <w:tr w:rsidR="006D0052" w14:paraId="6E95D6B2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44BF02D" w14:textId="77777777" w:rsidR="006D0052" w:rsidRDefault="00000000" w:rsidP="00354E61">
          <w:pPr>
            <w:jc w:val="center"/>
            <w:rPr>
              <w:smallCaps/>
            </w:rPr>
          </w:pPr>
          <w:r>
            <w:rPr>
              <w:noProof/>
            </w:rPr>
            <w:pict w14:anchorId="53A263D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Imagen que contiene pájaro&#10;&#10;Descripción generada automáticamente" style="width:90pt;height:68.25pt;visibility:visible;mso-wrap-style:square">
                <v:imagedata r:id="rId1" o:title="Imagen que contiene pájaro&#10;&#10;Descripción generada automáticamente"/>
              </v:shape>
            </w:pict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49E0C3" w14:textId="77777777" w:rsidR="006D0052" w:rsidRDefault="006D0052">
          <w:pPr>
            <w:rPr>
              <w:smallCaps/>
            </w:rPr>
          </w:pPr>
          <w:r>
            <w:rPr>
              <w:smallCaps/>
            </w:rPr>
            <w:t xml:space="preserve">Ingeniería en Informática – Plan </w:t>
          </w:r>
          <w:r w:rsidR="00EC797D">
            <w:rPr>
              <w:smallCaps/>
            </w:rPr>
            <w:t>2014</w:t>
          </w:r>
        </w:p>
        <w:p w14:paraId="3D4080B1" w14:textId="77777777" w:rsidR="006D0052" w:rsidRDefault="006D0052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6D0052" w14:paraId="558C082A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55A670D" w14:textId="77777777" w:rsidR="006D0052" w:rsidRDefault="006D0052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82FFEEA" w14:textId="77777777" w:rsidR="006D0052" w:rsidRDefault="006D0052">
          <w:pPr>
            <w:rPr>
              <w:smallCaps/>
            </w:rPr>
          </w:pPr>
        </w:p>
        <w:p w14:paraId="645342C1" w14:textId="77777777" w:rsidR="006D0052" w:rsidRDefault="006D0052">
          <w:pPr>
            <w:rPr>
              <w:smallCaps/>
            </w:rPr>
          </w:pPr>
        </w:p>
        <w:p w14:paraId="6934C7BE" w14:textId="77777777" w:rsidR="006D0052" w:rsidRDefault="00604FE1">
          <w:pPr>
            <w:rPr>
              <w:smallCaps/>
            </w:rPr>
          </w:pPr>
          <w:r>
            <w:rPr>
              <w:smallCaps/>
            </w:rPr>
            <w:t>Procesos y Servicios</w:t>
          </w:r>
        </w:p>
        <w:p w14:paraId="28DFB7DD" w14:textId="77777777" w:rsidR="006D0052" w:rsidRDefault="006D0052">
          <w:pPr>
            <w:rPr>
              <w:smallCaps/>
            </w:rPr>
          </w:pPr>
        </w:p>
        <w:p w14:paraId="299D6C15" w14:textId="77777777" w:rsidR="006D0052" w:rsidRDefault="006D0052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483075" w14:textId="77777777" w:rsidR="00116E8B" w:rsidRDefault="00116E8B" w:rsidP="00116E8B">
          <w:pPr>
            <w:rPr>
              <w:smallCaps/>
            </w:rPr>
          </w:pPr>
          <w:r>
            <w:rPr>
              <w:smallCaps/>
            </w:rPr>
            <w:t>Versión: 1.</w:t>
          </w:r>
          <w:r w:rsidR="00951DF2">
            <w:rPr>
              <w:smallCaps/>
            </w:rPr>
            <w:t>7</w:t>
          </w:r>
        </w:p>
        <w:p w14:paraId="4777AF47" w14:textId="77777777" w:rsidR="006D0052" w:rsidRDefault="00116E8B" w:rsidP="00116E8B">
          <w:pPr>
            <w:rPr>
              <w:smallCaps/>
            </w:rPr>
          </w:pPr>
          <w:r>
            <w:rPr>
              <w:smallCaps/>
            </w:rPr>
            <w:t>Vigencia: 13-10-2010</w:t>
          </w:r>
        </w:p>
      </w:tc>
    </w:tr>
  </w:tbl>
  <w:p w14:paraId="78221722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9625530">
    <w:abstractNumId w:val="9"/>
  </w:num>
  <w:num w:numId="2" w16cid:durableId="549534262">
    <w:abstractNumId w:val="14"/>
  </w:num>
  <w:num w:numId="3" w16cid:durableId="1557820012">
    <w:abstractNumId w:val="4"/>
  </w:num>
  <w:num w:numId="4" w16cid:durableId="310133020">
    <w:abstractNumId w:val="5"/>
  </w:num>
  <w:num w:numId="5" w16cid:durableId="521430878">
    <w:abstractNumId w:val="20"/>
  </w:num>
  <w:num w:numId="6" w16cid:durableId="635568285">
    <w:abstractNumId w:val="11"/>
  </w:num>
  <w:num w:numId="7" w16cid:durableId="1889804840">
    <w:abstractNumId w:val="7"/>
  </w:num>
  <w:num w:numId="8" w16cid:durableId="1858999680">
    <w:abstractNumId w:val="12"/>
  </w:num>
  <w:num w:numId="9" w16cid:durableId="518617463">
    <w:abstractNumId w:val="10"/>
  </w:num>
  <w:num w:numId="10" w16cid:durableId="1354921132">
    <w:abstractNumId w:val="17"/>
  </w:num>
  <w:num w:numId="11" w16cid:durableId="1376272976">
    <w:abstractNumId w:val="1"/>
  </w:num>
  <w:num w:numId="12" w16cid:durableId="1583106922">
    <w:abstractNumId w:val="8"/>
  </w:num>
  <w:num w:numId="13" w16cid:durableId="2126535004">
    <w:abstractNumId w:val="24"/>
  </w:num>
  <w:num w:numId="14" w16cid:durableId="1618023608">
    <w:abstractNumId w:val="0"/>
  </w:num>
  <w:num w:numId="15" w16cid:durableId="1759866068">
    <w:abstractNumId w:val="25"/>
  </w:num>
  <w:num w:numId="16" w16cid:durableId="1205219181">
    <w:abstractNumId w:val="16"/>
  </w:num>
  <w:num w:numId="17" w16cid:durableId="401219676">
    <w:abstractNumId w:val="13"/>
  </w:num>
  <w:num w:numId="18" w16cid:durableId="1481341131">
    <w:abstractNumId w:val="23"/>
  </w:num>
  <w:num w:numId="19" w16cid:durableId="595014740">
    <w:abstractNumId w:val="22"/>
  </w:num>
  <w:num w:numId="20" w16cid:durableId="2124156105">
    <w:abstractNumId w:val="26"/>
  </w:num>
  <w:num w:numId="21" w16cid:durableId="678852682">
    <w:abstractNumId w:val="15"/>
  </w:num>
  <w:num w:numId="22" w16cid:durableId="1179730679">
    <w:abstractNumId w:val="6"/>
  </w:num>
  <w:num w:numId="23" w16cid:durableId="631255581">
    <w:abstractNumId w:val="18"/>
  </w:num>
  <w:num w:numId="24" w16cid:durableId="496918214">
    <w:abstractNumId w:val="3"/>
  </w:num>
  <w:num w:numId="25" w16cid:durableId="882866323">
    <w:abstractNumId w:val="2"/>
  </w:num>
  <w:num w:numId="26" w16cid:durableId="1649700416">
    <w:abstractNumId w:val="27"/>
  </w:num>
  <w:num w:numId="27" w16cid:durableId="2073233407">
    <w:abstractNumId w:val="21"/>
  </w:num>
  <w:num w:numId="28" w16cid:durableId="1095786181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6A0B"/>
    <w:rsid w:val="00004714"/>
    <w:rsid w:val="000050C1"/>
    <w:rsid w:val="0001537C"/>
    <w:rsid w:val="00017040"/>
    <w:rsid w:val="00021D44"/>
    <w:rsid w:val="00042AE4"/>
    <w:rsid w:val="000D079E"/>
    <w:rsid w:val="000D1AEF"/>
    <w:rsid w:val="000E0534"/>
    <w:rsid w:val="000E41A0"/>
    <w:rsid w:val="000E4C55"/>
    <w:rsid w:val="000E4EEA"/>
    <w:rsid w:val="000E65E1"/>
    <w:rsid w:val="000F726C"/>
    <w:rsid w:val="00107D51"/>
    <w:rsid w:val="00116E8B"/>
    <w:rsid w:val="001173DA"/>
    <w:rsid w:val="0013330B"/>
    <w:rsid w:val="00141856"/>
    <w:rsid w:val="00141D15"/>
    <w:rsid w:val="0014749B"/>
    <w:rsid w:val="00172C22"/>
    <w:rsid w:val="00196E59"/>
    <w:rsid w:val="001A0188"/>
    <w:rsid w:val="001B7150"/>
    <w:rsid w:val="001C5858"/>
    <w:rsid w:val="001E1B01"/>
    <w:rsid w:val="001E6C6E"/>
    <w:rsid w:val="00205F0A"/>
    <w:rsid w:val="00210A41"/>
    <w:rsid w:val="0021108B"/>
    <w:rsid w:val="002179FA"/>
    <w:rsid w:val="00237753"/>
    <w:rsid w:val="002435AB"/>
    <w:rsid w:val="00246970"/>
    <w:rsid w:val="00265055"/>
    <w:rsid w:val="00271A5C"/>
    <w:rsid w:val="002A5C11"/>
    <w:rsid w:val="002B25A0"/>
    <w:rsid w:val="002C3138"/>
    <w:rsid w:val="002C4158"/>
    <w:rsid w:val="002C722A"/>
    <w:rsid w:val="002D454F"/>
    <w:rsid w:val="002E6CEB"/>
    <w:rsid w:val="002E7713"/>
    <w:rsid w:val="00354864"/>
    <w:rsid w:val="00354E61"/>
    <w:rsid w:val="00363094"/>
    <w:rsid w:val="003C2154"/>
    <w:rsid w:val="003D0E34"/>
    <w:rsid w:val="003E5482"/>
    <w:rsid w:val="003F6523"/>
    <w:rsid w:val="004112FA"/>
    <w:rsid w:val="00425475"/>
    <w:rsid w:val="00426D74"/>
    <w:rsid w:val="00434268"/>
    <w:rsid w:val="004352C1"/>
    <w:rsid w:val="00445E70"/>
    <w:rsid w:val="00454221"/>
    <w:rsid w:val="0047599E"/>
    <w:rsid w:val="004811AB"/>
    <w:rsid w:val="00485A59"/>
    <w:rsid w:val="004A6C63"/>
    <w:rsid w:val="004B4332"/>
    <w:rsid w:val="004B54E3"/>
    <w:rsid w:val="004C63CF"/>
    <w:rsid w:val="004D4D49"/>
    <w:rsid w:val="0053312A"/>
    <w:rsid w:val="005334DA"/>
    <w:rsid w:val="00545F41"/>
    <w:rsid w:val="00556F52"/>
    <w:rsid w:val="005A08C9"/>
    <w:rsid w:val="005A702B"/>
    <w:rsid w:val="005A73E8"/>
    <w:rsid w:val="005B2198"/>
    <w:rsid w:val="005E13CE"/>
    <w:rsid w:val="00604FE1"/>
    <w:rsid w:val="006178F9"/>
    <w:rsid w:val="00633DA1"/>
    <w:rsid w:val="006354E6"/>
    <w:rsid w:val="006622C4"/>
    <w:rsid w:val="006666E5"/>
    <w:rsid w:val="006A1D28"/>
    <w:rsid w:val="006A6B36"/>
    <w:rsid w:val="006A763D"/>
    <w:rsid w:val="006B0ADE"/>
    <w:rsid w:val="006C244C"/>
    <w:rsid w:val="006D0052"/>
    <w:rsid w:val="006E264B"/>
    <w:rsid w:val="007331A5"/>
    <w:rsid w:val="00741314"/>
    <w:rsid w:val="00747390"/>
    <w:rsid w:val="0076030A"/>
    <w:rsid w:val="00766995"/>
    <w:rsid w:val="00775BF6"/>
    <w:rsid w:val="00776FDD"/>
    <w:rsid w:val="0077783B"/>
    <w:rsid w:val="00783BB7"/>
    <w:rsid w:val="007A042C"/>
    <w:rsid w:val="007A3B38"/>
    <w:rsid w:val="007A3DBE"/>
    <w:rsid w:val="007C6231"/>
    <w:rsid w:val="0083431D"/>
    <w:rsid w:val="008422E6"/>
    <w:rsid w:val="00842D4C"/>
    <w:rsid w:val="00862213"/>
    <w:rsid w:val="00865D25"/>
    <w:rsid w:val="00866B8F"/>
    <w:rsid w:val="008710F4"/>
    <w:rsid w:val="008751E2"/>
    <w:rsid w:val="008836B7"/>
    <w:rsid w:val="00883731"/>
    <w:rsid w:val="008A154A"/>
    <w:rsid w:val="008A1E12"/>
    <w:rsid w:val="008B2C88"/>
    <w:rsid w:val="008C32F5"/>
    <w:rsid w:val="008E2FB9"/>
    <w:rsid w:val="00901A2E"/>
    <w:rsid w:val="009410E9"/>
    <w:rsid w:val="00951086"/>
    <w:rsid w:val="00951A2C"/>
    <w:rsid w:val="00951DF2"/>
    <w:rsid w:val="009612D0"/>
    <w:rsid w:val="009A6EAD"/>
    <w:rsid w:val="009B4B00"/>
    <w:rsid w:val="009C2932"/>
    <w:rsid w:val="009D53D7"/>
    <w:rsid w:val="009D6896"/>
    <w:rsid w:val="009E2FEF"/>
    <w:rsid w:val="009F6938"/>
    <w:rsid w:val="00A313FC"/>
    <w:rsid w:val="00A53FCD"/>
    <w:rsid w:val="00A5646B"/>
    <w:rsid w:val="00A81307"/>
    <w:rsid w:val="00A8668C"/>
    <w:rsid w:val="00AA265C"/>
    <w:rsid w:val="00AA31B0"/>
    <w:rsid w:val="00AA7D5A"/>
    <w:rsid w:val="00AB49CA"/>
    <w:rsid w:val="00AC3861"/>
    <w:rsid w:val="00AC6670"/>
    <w:rsid w:val="00AD07C8"/>
    <w:rsid w:val="00AD0F9A"/>
    <w:rsid w:val="00AD16C8"/>
    <w:rsid w:val="00AD55F7"/>
    <w:rsid w:val="00B00E6A"/>
    <w:rsid w:val="00B075BA"/>
    <w:rsid w:val="00B10B4D"/>
    <w:rsid w:val="00B115D1"/>
    <w:rsid w:val="00B26428"/>
    <w:rsid w:val="00B664E3"/>
    <w:rsid w:val="00B83F1A"/>
    <w:rsid w:val="00B841A3"/>
    <w:rsid w:val="00B857D5"/>
    <w:rsid w:val="00B866BE"/>
    <w:rsid w:val="00BB11A5"/>
    <w:rsid w:val="00BC3790"/>
    <w:rsid w:val="00BC3805"/>
    <w:rsid w:val="00BD5DA1"/>
    <w:rsid w:val="00BF19FC"/>
    <w:rsid w:val="00BF3383"/>
    <w:rsid w:val="00BF424C"/>
    <w:rsid w:val="00C010F3"/>
    <w:rsid w:val="00C047D4"/>
    <w:rsid w:val="00C12CEE"/>
    <w:rsid w:val="00C23898"/>
    <w:rsid w:val="00C2624A"/>
    <w:rsid w:val="00C26774"/>
    <w:rsid w:val="00C269DF"/>
    <w:rsid w:val="00C271E3"/>
    <w:rsid w:val="00C376F0"/>
    <w:rsid w:val="00C51033"/>
    <w:rsid w:val="00C52E3F"/>
    <w:rsid w:val="00C57FD9"/>
    <w:rsid w:val="00C736BF"/>
    <w:rsid w:val="00C8101C"/>
    <w:rsid w:val="00CA66D0"/>
    <w:rsid w:val="00CD09A1"/>
    <w:rsid w:val="00D00499"/>
    <w:rsid w:val="00D01562"/>
    <w:rsid w:val="00D05E75"/>
    <w:rsid w:val="00D16E6D"/>
    <w:rsid w:val="00D24DB8"/>
    <w:rsid w:val="00D2764C"/>
    <w:rsid w:val="00D46A0B"/>
    <w:rsid w:val="00D52EA2"/>
    <w:rsid w:val="00D53C0E"/>
    <w:rsid w:val="00D60011"/>
    <w:rsid w:val="00D67640"/>
    <w:rsid w:val="00D73D1D"/>
    <w:rsid w:val="00D74416"/>
    <w:rsid w:val="00D82CAD"/>
    <w:rsid w:val="00DD0025"/>
    <w:rsid w:val="00DD13C3"/>
    <w:rsid w:val="00DF0FA5"/>
    <w:rsid w:val="00DF44B1"/>
    <w:rsid w:val="00E1183D"/>
    <w:rsid w:val="00E20163"/>
    <w:rsid w:val="00E43B94"/>
    <w:rsid w:val="00E62F54"/>
    <w:rsid w:val="00E74B74"/>
    <w:rsid w:val="00E7554A"/>
    <w:rsid w:val="00E84D90"/>
    <w:rsid w:val="00E87FD5"/>
    <w:rsid w:val="00E91255"/>
    <w:rsid w:val="00EA6F65"/>
    <w:rsid w:val="00EC2CDC"/>
    <w:rsid w:val="00EC797D"/>
    <w:rsid w:val="00EF7F85"/>
    <w:rsid w:val="00F03B33"/>
    <w:rsid w:val="00F20CC9"/>
    <w:rsid w:val="00F24DC4"/>
    <w:rsid w:val="00F30FD6"/>
    <w:rsid w:val="00F31BDF"/>
    <w:rsid w:val="00F36823"/>
    <w:rsid w:val="00F4431F"/>
    <w:rsid w:val="00F4554E"/>
    <w:rsid w:val="00F55FD2"/>
    <w:rsid w:val="00F563B3"/>
    <w:rsid w:val="00F62DF7"/>
    <w:rsid w:val="00F70F14"/>
    <w:rsid w:val="00F73F81"/>
    <w:rsid w:val="00F863E5"/>
    <w:rsid w:val="00F87038"/>
    <w:rsid w:val="00FD023A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186F0ED0"/>
  <w15:chartTrackingRefBased/>
  <w15:docId w15:val="{A4CE4741-1F23-4925-B136-296515E9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Courier New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character" w:customStyle="1" w:styleId="texttextcontainer-sc-1kqigik-0">
    <w:name w:val="text__textcontainer-sc-1kqigik-0"/>
    <w:basedOn w:val="Fuentedeprrafopredeter"/>
    <w:rsid w:val="00E62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e\OneDrive\Documentos\Semestre10\DAS\2024\moduloI\ejercicios\ITV\Plantilla%20de%20an&#225;lisis%20SOA%20v1.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71F80-E26B-4CF3-85B1-0E479F8E8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análisis SOA v1.7.dotx</Template>
  <TotalTime>20</TotalTime>
  <Pages>4</Pages>
  <Words>512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BLAS PASCAL</vt:lpstr>
      <vt:lpstr>UNIVERSIDAD BLAS PASCAL</vt:lpstr>
    </vt:vector>
  </TitlesOfParts>
  <Company>Universidad Blas Pascal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florencia fernandez</dc:creator>
  <cp:keywords/>
  <dc:description/>
  <cp:lastModifiedBy>Luciano Litwin</cp:lastModifiedBy>
  <cp:revision>12</cp:revision>
  <cp:lastPrinted>2008-09-21T18:34:00Z</cp:lastPrinted>
  <dcterms:created xsi:type="dcterms:W3CDTF">2024-11-13T18:00:00Z</dcterms:created>
  <dcterms:modified xsi:type="dcterms:W3CDTF">2024-11-13T18:20:00Z</dcterms:modified>
</cp:coreProperties>
</file>